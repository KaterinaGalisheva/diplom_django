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554A" w:rsidRPr="0057545E" w:rsidRDefault="00150DB2" w:rsidP="00A01B26">
      <w:pPr>
        <w:pStyle w:val="a6"/>
      </w:pPr>
      <w:r w:rsidRPr="0057545E">
        <w:t>Дипломная работа</w:t>
      </w:r>
    </w:p>
    <w:p w:rsidR="00150DB2" w:rsidRPr="0057545E" w:rsidRDefault="00150DB2" w:rsidP="00A01B26">
      <w:pPr>
        <w:pStyle w:val="a6"/>
      </w:pPr>
    </w:p>
    <w:p w:rsidR="0057545E" w:rsidRPr="00875BD2" w:rsidRDefault="00150DB2" w:rsidP="00A01B26">
      <w:pPr>
        <w:pStyle w:val="a6"/>
      </w:pPr>
      <w:r w:rsidRPr="00875BD2">
        <w:t xml:space="preserve">Реализация проекта </w:t>
      </w:r>
    </w:p>
    <w:p w:rsidR="00875BD2" w:rsidRDefault="00150DB2" w:rsidP="00A01B26">
      <w:pPr>
        <w:pStyle w:val="a6"/>
      </w:pPr>
      <w:r w:rsidRPr="00875BD2">
        <w:t xml:space="preserve">“Космический магазин - блог” </w:t>
      </w:r>
    </w:p>
    <w:p w:rsidR="0057545E" w:rsidRPr="00875BD2" w:rsidRDefault="00150DB2" w:rsidP="00A01B26">
      <w:pPr>
        <w:pStyle w:val="a6"/>
      </w:pPr>
      <w:r w:rsidRPr="00875BD2">
        <w:t xml:space="preserve">на django </w:t>
      </w:r>
    </w:p>
    <w:p w:rsidR="00C6554A" w:rsidRPr="00875BD2" w:rsidRDefault="00150DB2" w:rsidP="00A01B26">
      <w:pPr>
        <w:pStyle w:val="a6"/>
      </w:pPr>
      <w:r w:rsidRPr="00875BD2">
        <w:t xml:space="preserve">с интеграцией </w:t>
      </w:r>
      <w:r w:rsidR="00A01B26" w:rsidRPr="00A01B26">
        <w:rPr>
          <w:rFonts w:eastAsia="Times New Roman"/>
          <w:lang w:eastAsia="ru-RU"/>
        </w:rPr>
        <w:t>Telegram-бот</w:t>
      </w:r>
      <w:r w:rsidR="00A01B26">
        <w:rPr>
          <w:rFonts w:eastAsia="Times New Roman"/>
          <w:lang w:eastAsia="ru-RU"/>
        </w:rPr>
        <w:t>а</w:t>
      </w:r>
    </w:p>
    <w:p w:rsidR="0057545E" w:rsidRPr="0057545E" w:rsidRDefault="0057545E" w:rsidP="00A01B26">
      <w:pPr>
        <w:pStyle w:val="a6"/>
      </w:pPr>
    </w:p>
    <w:p w:rsidR="00150DB2" w:rsidRPr="00875BD2" w:rsidRDefault="00150DB2" w:rsidP="00A01B26">
      <w:pPr>
        <w:pStyle w:val="a6"/>
      </w:pPr>
      <w:r w:rsidRPr="00875BD2">
        <w:t xml:space="preserve">Автор: </w:t>
      </w:r>
    </w:p>
    <w:p w:rsidR="00150DB2" w:rsidRPr="00875BD2" w:rsidRDefault="00150DB2" w:rsidP="00A01B26">
      <w:pPr>
        <w:pStyle w:val="a6"/>
      </w:pPr>
      <w:r w:rsidRPr="00875BD2">
        <w:t>Галышева Екатерина Олеговна</w:t>
      </w:r>
      <w:r w:rsidR="00C6554A" w:rsidRPr="00875BD2">
        <w:t xml:space="preserve"> </w:t>
      </w:r>
    </w:p>
    <w:p w:rsidR="00150DB2" w:rsidRPr="0057545E" w:rsidRDefault="00150DB2" w:rsidP="00A01B26">
      <w:pPr>
        <w:pStyle w:val="a6"/>
      </w:pPr>
    </w:p>
    <w:p w:rsidR="00150DB2" w:rsidRDefault="00150DB2" w:rsidP="00A01B26">
      <w:pPr>
        <w:pStyle w:val="a6"/>
      </w:pPr>
    </w:p>
    <w:p w:rsidR="00875BD2" w:rsidRDefault="00875BD2" w:rsidP="00A01B26">
      <w:pPr>
        <w:pStyle w:val="a6"/>
      </w:pPr>
    </w:p>
    <w:p w:rsidR="00875BD2" w:rsidRDefault="00875BD2" w:rsidP="00A01B26">
      <w:pPr>
        <w:pStyle w:val="a6"/>
      </w:pPr>
    </w:p>
    <w:p w:rsidR="00875BD2" w:rsidRDefault="00875BD2" w:rsidP="00A01B26">
      <w:pPr>
        <w:pStyle w:val="a6"/>
      </w:pPr>
    </w:p>
    <w:p w:rsidR="00875BD2" w:rsidRPr="0057545E" w:rsidRDefault="00875BD2" w:rsidP="00A01B26">
      <w:pPr>
        <w:pStyle w:val="a6"/>
      </w:pPr>
    </w:p>
    <w:p w:rsidR="00C6554A" w:rsidRPr="0057545E" w:rsidRDefault="00150DB2" w:rsidP="002F5874">
      <w:r w:rsidRPr="0057545E">
        <w:t>Python-разработчик 90-й поток</w:t>
      </w:r>
      <w:r w:rsidR="00C6554A" w:rsidRPr="0057545E">
        <w:t xml:space="preserve"> | </w:t>
      </w:r>
      <w:r w:rsidRPr="0057545E">
        <w:t>23.12.202</w:t>
      </w:r>
      <w:r w:rsidR="0057545E">
        <w:t>4</w:t>
      </w:r>
      <w:r w:rsidR="00C6554A" w:rsidRPr="0057545E">
        <w:br w:type="page"/>
      </w:r>
    </w:p>
    <w:p w:rsidR="00C6554A" w:rsidRPr="0057545E" w:rsidRDefault="00150DB2" w:rsidP="00A01B26">
      <w:pPr>
        <w:pStyle w:val="a6"/>
      </w:pPr>
      <w:r w:rsidRPr="0057545E">
        <w:lastRenderedPageBreak/>
        <w:t>Оглавление</w:t>
      </w:r>
    </w:p>
    <w:p w:rsidR="0057545E" w:rsidRDefault="00150DB2" w:rsidP="00875BD2">
      <w:pPr>
        <w:tabs>
          <w:tab w:val="left" w:leader="dot" w:pos="7938"/>
        </w:tabs>
      </w:pPr>
      <w:r w:rsidRPr="0057545E">
        <w:t xml:space="preserve">1. Введение. </w:t>
      </w:r>
      <w:r w:rsidR="0057545E" w:rsidRPr="0057545E">
        <w:tab/>
      </w:r>
      <w:r w:rsidRPr="0057545E">
        <w:t>6</w:t>
      </w:r>
    </w:p>
    <w:p w:rsidR="0057545E" w:rsidRDefault="00150DB2" w:rsidP="00875BD2">
      <w:pPr>
        <w:tabs>
          <w:tab w:val="left" w:leader="dot" w:pos="7938"/>
        </w:tabs>
      </w:pPr>
      <w:r w:rsidRPr="0057545E">
        <w:t>Обоснование выбора темы</w:t>
      </w:r>
      <w:r w:rsidR="0057545E" w:rsidRPr="0057545E">
        <w:t>.</w:t>
      </w:r>
      <w:r w:rsidRPr="0057545E">
        <w:t xml:space="preserve"> </w:t>
      </w:r>
    </w:p>
    <w:p w:rsidR="0057545E" w:rsidRDefault="00150DB2" w:rsidP="00875BD2">
      <w:pPr>
        <w:tabs>
          <w:tab w:val="left" w:leader="dot" w:pos="7938"/>
        </w:tabs>
      </w:pPr>
      <w:r w:rsidRPr="0057545E">
        <w:t>Определение цели и задач исследования</w:t>
      </w:r>
      <w:r w:rsidR="0057545E">
        <w:t>.</w:t>
      </w:r>
    </w:p>
    <w:p w:rsidR="0057545E" w:rsidRDefault="00150DB2" w:rsidP="00875BD2">
      <w:pPr>
        <w:tabs>
          <w:tab w:val="left" w:leader="dot" w:pos="7938"/>
        </w:tabs>
      </w:pPr>
      <w:r w:rsidRPr="0057545E">
        <w:t xml:space="preserve">2. Основные понятия и определения. </w:t>
      </w:r>
      <w:r w:rsidR="0057545E" w:rsidRPr="0057545E">
        <w:tab/>
      </w:r>
      <w:r w:rsidRPr="0057545E">
        <w:t>8</w:t>
      </w:r>
    </w:p>
    <w:p w:rsidR="0057545E" w:rsidRDefault="00150DB2" w:rsidP="00875BD2">
      <w:pPr>
        <w:tabs>
          <w:tab w:val="left" w:leader="dot" w:pos="7938"/>
        </w:tabs>
      </w:pPr>
      <w:r w:rsidRPr="0057545E">
        <w:t>3. Методы и подходы к разработке.</w:t>
      </w:r>
      <w:r w:rsidR="00D652EF">
        <w:tab/>
        <w:t>9</w:t>
      </w:r>
      <w:r w:rsidRPr="0057545E">
        <w:t xml:space="preserve"> </w:t>
      </w:r>
    </w:p>
    <w:p w:rsidR="0057545E" w:rsidRDefault="00150DB2" w:rsidP="00875BD2">
      <w:pPr>
        <w:tabs>
          <w:tab w:val="left" w:leader="dot" w:pos="7938"/>
        </w:tabs>
      </w:pPr>
      <w:r w:rsidRPr="0057545E">
        <w:t xml:space="preserve">Архитектура веб-приложения. </w:t>
      </w:r>
    </w:p>
    <w:p w:rsidR="0057545E" w:rsidRDefault="00150DB2" w:rsidP="00875BD2">
      <w:pPr>
        <w:tabs>
          <w:tab w:val="left" w:leader="dot" w:pos="7938"/>
        </w:tabs>
      </w:pPr>
      <w:r w:rsidRPr="0057545E">
        <w:t xml:space="preserve">Обеспечение безопасности. </w:t>
      </w:r>
    </w:p>
    <w:p w:rsidR="0057545E" w:rsidRDefault="00150DB2" w:rsidP="00875BD2">
      <w:pPr>
        <w:tabs>
          <w:tab w:val="left" w:leader="dot" w:pos="7938"/>
        </w:tabs>
      </w:pPr>
      <w:r w:rsidRPr="0057545E">
        <w:t xml:space="preserve">4. Обзор инструментов для разработки </w:t>
      </w:r>
      <w:r w:rsidR="002A21E9">
        <w:t>проекта</w:t>
      </w:r>
      <w:r w:rsidR="0057545E" w:rsidRPr="0057545E">
        <w:tab/>
      </w:r>
      <w:r w:rsidRPr="0057545E">
        <w:t>10</w:t>
      </w:r>
    </w:p>
    <w:p w:rsidR="0057545E" w:rsidRDefault="00150DB2" w:rsidP="00875BD2">
      <w:pPr>
        <w:tabs>
          <w:tab w:val="left" w:leader="dot" w:pos="7938"/>
        </w:tabs>
      </w:pPr>
      <w:r w:rsidRPr="0057545E">
        <w:t xml:space="preserve">Django. </w:t>
      </w:r>
    </w:p>
    <w:p w:rsidR="00A01B26" w:rsidRPr="002A21E9" w:rsidRDefault="00A01B26" w:rsidP="00875BD2">
      <w:pPr>
        <w:tabs>
          <w:tab w:val="left" w:leader="dot" w:pos="7938"/>
        </w:tabs>
      </w:pPr>
      <w:r>
        <w:rPr>
          <w:lang w:val="en-US"/>
        </w:rPr>
        <w:t>Aiogram</w:t>
      </w:r>
      <w:r w:rsidR="002A21E9">
        <w:t>.</w:t>
      </w:r>
    </w:p>
    <w:p w:rsidR="0057545E" w:rsidRDefault="00150DB2" w:rsidP="00875BD2">
      <w:pPr>
        <w:tabs>
          <w:tab w:val="left" w:leader="dot" w:pos="7938"/>
        </w:tabs>
      </w:pPr>
      <w:r w:rsidRPr="0057545E">
        <w:t xml:space="preserve">5. Проектирование приложения. </w:t>
      </w:r>
      <w:r w:rsidR="0057545E">
        <w:tab/>
      </w:r>
      <w:r w:rsidRPr="0057545E">
        <w:t>12</w:t>
      </w:r>
    </w:p>
    <w:p w:rsidR="0057545E" w:rsidRDefault="00150DB2" w:rsidP="00875BD2">
      <w:pPr>
        <w:tabs>
          <w:tab w:val="left" w:leader="dot" w:pos="7938"/>
        </w:tabs>
      </w:pPr>
      <w:r w:rsidRPr="0057545E">
        <w:t xml:space="preserve">Планирование и анализ требований. </w:t>
      </w:r>
    </w:p>
    <w:p w:rsidR="0057545E" w:rsidRDefault="00150DB2" w:rsidP="00875BD2">
      <w:pPr>
        <w:tabs>
          <w:tab w:val="left" w:leader="dot" w:pos="7938"/>
        </w:tabs>
      </w:pPr>
      <w:r w:rsidRPr="0057545E">
        <w:t xml:space="preserve">Основные требования. </w:t>
      </w:r>
    </w:p>
    <w:p w:rsidR="0057545E" w:rsidRDefault="00150DB2" w:rsidP="00875BD2">
      <w:pPr>
        <w:tabs>
          <w:tab w:val="left" w:leader="dot" w:pos="7938"/>
        </w:tabs>
      </w:pPr>
      <w:r w:rsidRPr="0057545E">
        <w:t xml:space="preserve">Технические требования. </w:t>
      </w:r>
    </w:p>
    <w:p w:rsidR="0057545E" w:rsidRDefault="00150DB2" w:rsidP="00875BD2">
      <w:pPr>
        <w:tabs>
          <w:tab w:val="left" w:leader="dot" w:pos="7938"/>
        </w:tabs>
      </w:pPr>
      <w:r w:rsidRPr="0057545E">
        <w:t xml:space="preserve">6. Разработка в соответствии с созданной документацией. </w:t>
      </w:r>
      <w:r w:rsidR="0057545E">
        <w:tab/>
      </w:r>
      <w:r w:rsidRPr="0057545E">
        <w:t>13</w:t>
      </w:r>
    </w:p>
    <w:p w:rsidR="0057545E" w:rsidRDefault="00150DB2" w:rsidP="00875BD2">
      <w:pPr>
        <w:tabs>
          <w:tab w:val="left" w:leader="dot" w:pos="7938"/>
        </w:tabs>
      </w:pPr>
      <w:r w:rsidRPr="0057545E">
        <w:t xml:space="preserve">Планирование разработки. </w:t>
      </w:r>
    </w:p>
    <w:p w:rsidR="00822C6A" w:rsidRPr="0057545E" w:rsidRDefault="00150DB2" w:rsidP="00875BD2">
      <w:pPr>
        <w:tabs>
          <w:tab w:val="left" w:leader="dot" w:pos="7938"/>
        </w:tabs>
      </w:pPr>
      <w:r w:rsidRPr="0057545E">
        <w:t xml:space="preserve">Разработка. </w:t>
      </w:r>
    </w:p>
    <w:p w:rsidR="0057545E" w:rsidRDefault="00150DB2" w:rsidP="00875BD2">
      <w:pPr>
        <w:tabs>
          <w:tab w:val="left" w:leader="dot" w:pos="7938"/>
        </w:tabs>
      </w:pPr>
      <w:r w:rsidRPr="0057545E">
        <w:t xml:space="preserve">7. Анализ и интерпретация результатов. </w:t>
      </w:r>
      <w:r w:rsidR="0057545E">
        <w:tab/>
      </w:r>
      <w:r w:rsidRPr="0057545E">
        <w:t>13</w:t>
      </w:r>
    </w:p>
    <w:p w:rsidR="0057545E" w:rsidRDefault="00150DB2" w:rsidP="00875BD2">
      <w:pPr>
        <w:tabs>
          <w:tab w:val="left" w:leader="dot" w:pos="7938"/>
        </w:tabs>
      </w:pPr>
      <w:r w:rsidRPr="0057545E">
        <w:t xml:space="preserve">Сравнение моделей. </w:t>
      </w:r>
    </w:p>
    <w:p w:rsidR="0057545E" w:rsidRDefault="00150DB2" w:rsidP="00875BD2">
      <w:pPr>
        <w:tabs>
          <w:tab w:val="left" w:leader="dot" w:pos="7938"/>
        </w:tabs>
      </w:pPr>
      <w:r w:rsidRPr="0057545E">
        <w:t xml:space="preserve">Интерпретация результатов. </w:t>
      </w:r>
    </w:p>
    <w:p w:rsidR="0057545E" w:rsidRDefault="00150DB2" w:rsidP="00875BD2">
      <w:pPr>
        <w:tabs>
          <w:tab w:val="left" w:leader="dot" w:pos="7938"/>
        </w:tabs>
      </w:pPr>
      <w:r w:rsidRPr="0057545E">
        <w:t xml:space="preserve">Рекомендации по выбору модели в зависимости от проекта. </w:t>
      </w:r>
    </w:p>
    <w:p w:rsidR="0057545E" w:rsidRDefault="00150DB2" w:rsidP="00875BD2">
      <w:pPr>
        <w:tabs>
          <w:tab w:val="left" w:leader="dot" w:pos="7938"/>
        </w:tabs>
      </w:pPr>
      <w:r w:rsidRPr="0057545E">
        <w:t xml:space="preserve">8. Заключение. </w:t>
      </w:r>
      <w:r w:rsidR="0057545E">
        <w:tab/>
      </w:r>
      <w:r w:rsidRPr="0057545E">
        <w:t>14</w:t>
      </w:r>
    </w:p>
    <w:p w:rsidR="0057545E" w:rsidRDefault="00150DB2" w:rsidP="00875BD2">
      <w:pPr>
        <w:tabs>
          <w:tab w:val="left" w:leader="dot" w:pos="7938"/>
        </w:tabs>
      </w:pPr>
      <w:r w:rsidRPr="0057545E">
        <w:t xml:space="preserve">Обзор выполненной работы. </w:t>
      </w:r>
    </w:p>
    <w:p w:rsidR="00822C6A" w:rsidRPr="0057545E" w:rsidRDefault="00150DB2" w:rsidP="00875BD2">
      <w:pPr>
        <w:tabs>
          <w:tab w:val="left" w:leader="dot" w:pos="7938"/>
        </w:tabs>
      </w:pPr>
      <w:r w:rsidRPr="0057545E">
        <w:t xml:space="preserve">Дальнейшие планы. </w:t>
      </w:r>
      <w:r w:rsidR="00822C6A" w:rsidRPr="0057545E">
        <w:br w:type="page"/>
      </w:r>
    </w:p>
    <w:p w:rsidR="0057545E" w:rsidRPr="00A01B26" w:rsidRDefault="00822C6A" w:rsidP="00A01B26">
      <w:pPr>
        <w:pStyle w:val="a6"/>
      </w:pPr>
      <w:r w:rsidRPr="00A01B26">
        <w:lastRenderedPageBreak/>
        <w:t>Введение</w:t>
      </w:r>
    </w:p>
    <w:p w:rsidR="005A1365" w:rsidRDefault="005A1365" w:rsidP="005A1365">
      <w:pPr>
        <w:pStyle w:val="a8"/>
      </w:pPr>
      <w:r>
        <w:t>О</w:t>
      </w:r>
      <w:r w:rsidR="00822C6A" w:rsidRPr="0057545E">
        <w:t>снование выбора темы:</w:t>
      </w:r>
    </w:p>
    <w:p w:rsidR="005A1365" w:rsidRDefault="005A1365" w:rsidP="00A01B26">
      <w:r w:rsidRPr="00A01B26">
        <w:rPr>
          <w:b/>
          <w:bCs/>
        </w:rPr>
        <w:t>Актуальность</w:t>
      </w:r>
      <w:r w:rsidR="00A01B26" w:rsidRPr="00A01B26">
        <w:rPr>
          <w:b/>
          <w:bCs/>
        </w:rPr>
        <w:t>:</w:t>
      </w:r>
      <w:r w:rsidR="00A01B26">
        <w:t xml:space="preserve"> в условиях</w:t>
      </w:r>
      <w:r>
        <w:t xml:space="preserve"> растущей конкуренции в онлайн-торговле важно не только продавать товары, но и создавать ценность для клиентов через контент. Блог позволяет делиться знаниями, опытом и рекомендациями, что способствует формированию доверия к бренду.</w:t>
      </w:r>
    </w:p>
    <w:p w:rsidR="00A01B26" w:rsidRPr="00A01B26" w:rsidRDefault="00A01B26" w:rsidP="00A01B26">
      <w:pPr>
        <w:rPr>
          <w:rFonts w:eastAsia="Times New Roman"/>
          <w:lang w:eastAsia="ru-RU"/>
        </w:rPr>
      </w:pPr>
      <w:r w:rsidRPr="00A01B26">
        <w:rPr>
          <w:rFonts w:eastAsia="Times New Roman"/>
          <w:b/>
          <w:bCs/>
          <w:lang w:eastAsia="ru-RU"/>
        </w:rPr>
        <w:t>Технологические возможности</w:t>
      </w:r>
      <w:r w:rsidRPr="00A01B26">
        <w:rPr>
          <w:rFonts w:eastAsia="Times New Roman"/>
          <w:lang w:eastAsia="ru-RU"/>
        </w:rPr>
        <w:t>: Django — это мощный фреймворк для разработки веб-приложений, который предоставляет множество инструментов для быстрого создания и масштабирования проектов. Его возможности по работе с базами данных, аутентификацией пользователей и администрированием делают его идеальным выбором для реализации проекта.</w:t>
      </w:r>
    </w:p>
    <w:p w:rsidR="00A01B26" w:rsidRPr="00A01B26" w:rsidRDefault="00A01B26" w:rsidP="00A01B26">
      <w:pPr>
        <w:rPr>
          <w:rFonts w:eastAsia="Times New Roman"/>
          <w:lang w:eastAsia="ru-RU"/>
        </w:rPr>
      </w:pPr>
      <w:r w:rsidRPr="00A01B26">
        <w:rPr>
          <w:rFonts w:eastAsia="Times New Roman"/>
          <w:b/>
          <w:bCs/>
          <w:lang w:eastAsia="ru-RU"/>
        </w:rPr>
        <w:t>Интеграция с Telegram</w:t>
      </w:r>
      <w:r w:rsidRPr="00A01B26">
        <w:rPr>
          <w:rFonts w:eastAsia="Times New Roman"/>
          <w:lang w:eastAsia="ru-RU"/>
        </w:rPr>
        <w:t>: Telegram-боты становятся всё более популярными среди пользователей, так как они позволяют получать информацию в удобном формате и в реальном времени. Интеграция Telegram-бота с магазином и блогом позволит пользователям получать уведомления о новых товарах, акциях и обновлениях блога, а также взаимодействовать с магазином напрямую через мессенджер.</w:t>
      </w:r>
    </w:p>
    <w:p w:rsidR="00A01B26" w:rsidRPr="00A01B26" w:rsidRDefault="00A01B26" w:rsidP="00A01B26">
      <w:pPr>
        <w:rPr>
          <w:rFonts w:eastAsia="Times New Roman"/>
          <w:lang w:eastAsia="ru-RU"/>
        </w:rPr>
      </w:pPr>
      <w:r w:rsidRPr="00A01B26">
        <w:rPr>
          <w:rFonts w:eastAsia="Times New Roman"/>
          <w:b/>
          <w:bCs/>
          <w:lang w:eastAsia="ru-RU"/>
        </w:rPr>
        <w:t>Увеличение вовлеченности пользователей</w:t>
      </w:r>
      <w:r w:rsidRPr="00A01B26">
        <w:rPr>
          <w:rFonts w:eastAsia="Times New Roman"/>
          <w:lang w:eastAsia="ru-RU"/>
        </w:rPr>
        <w:t>: Комбинирование магазина и блога в одном проекте способствует увеличению времени, проведенного пользователями на сайте, а также повышает вероятность совершения покупок. Блог может служить источником информации о товарах, их использовании и преимуществах, что способствует принятию решения о покупке.</w:t>
      </w:r>
    </w:p>
    <w:p w:rsidR="00A01B26" w:rsidRDefault="00A01B26" w:rsidP="00A01B26">
      <w:pPr>
        <w:rPr>
          <w:rFonts w:eastAsia="Times New Roman"/>
          <w:lang w:eastAsia="ru-RU"/>
        </w:rPr>
      </w:pPr>
      <w:r w:rsidRPr="00A01B26">
        <w:rPr>
          <w:rFonts w:eastAsia="Times New Roman"/>
          <w:b/>
          <w:bCs/>
          <w:lang w:eastAsia="ru-RU"/>
        </w:rPr>
        <w:t>Перспективы развития</w:t>
      </w:r>
      <w:r w:rsidRPr="00A01B26">
        <w:rPr>
          <w:rFonts w:eastAsia="Times New Roman"/>
          <w:lang w:eastAsia="ru-RU"/>
        </w:rPr>
        <w:t xml:space="preserve">: Проект "Магазин-Блог" можно легко масштабировать, добавляя новые функции, такие как система рекомендаций, пользовательские отзывы, интеграция с социальными </w:t>
      </w:r>
      <w:r w:rsidRPr="00A01B26">
        <w:rPr>
          <w:rFonts w:eastAsia="Times New Roman"/>
          <w:lang w:eastAsia="ru-RU"/>
        </w:rPr>
        <w:lastRenderedPageBreak/>
        <w:t>сетями и многое другое. Это открывает широкие горизонты для дальнейшего развития и улучшения пользовательского опыта.</w:t>
      </w:r>
    </w:p>
    <w:p w:rsidR="00822C6A" w:rsidRPr="00A84E85" w:rsidRDefault="00822C6A" w:rsidP="00A84E85">
      <w:pPr>
        <w:pStyle w:val="a8"/>
      </w:pPr>
      <w:r w:rsidRPr="00A84E85">
        <w:t>Определение цели и задач исследования</w:t>
      </w:r>
    </w:p>
    <w:p w:rsidR="00A84E85" w:rsidRPr="00A84E85" w:rsidRDefault="00A84E85" w:rsidP="00A84E85">
      <w:pPr>
        <w:rPr>
          <w:lang w:eastAsia="ru-RU"/>
        </w:rPr>
      </w:pPr>
      <w:r w:rsidRPr="00A84E85">
        <w:rPr>
          <w:lang w:eastAsia="ru-RU"/>
        </w:rPr>
        <w:t>Основной целью проекта является создание функционального и удобного веб-приложения, которое объединяет возможности интернет-магазина и блога. Для достижения этой цели необходимо решить следующие задачи:</w:t>
      </w:r>
    </w:p>
    <w:p w:rsidR="00A84E85" w:rsidRPr="00A84E85" w:rsidRDefault="00A84E85" w:rsidP="005256D1">
      <w:pPr>
        <w:pStyle w:val="affa"/>
        <w:numPr>
          <w:ilvl w:val="0"/>
          <w:numId w:val="3"/>
        </w:numPr>
        <w:ind w:left="426" w:hanging="426"/>
        <w:rPr>
          <w:lang w:eastAsia="ru-RU"/>
        </w:rPr>
      </w:pPr>
      <w:r w:rsidRPr="00A84E85">
        <w:rPr>
          <w:lang w:eastAsia="ru-RU"/>
        </w:rPr>
        <w:t>Разработка структуры базы данных для хранения информации о товарах, статьях блога и пользователях.</w:t>
      </w:r>
    </w:p>
    <w:p w:rsidR="00A84E85" w:rsidRPr="00A84E85" w:rsidRDefault="00A84E85" w:rsidP="005256D1">
      <w:pPr>
        <w:pStyle w:val="affa"/>
        <w:numPr>
          <w:ilvl w:val="0"/>
          <w:numId w:val="3"/>
        </w:numPr>
        <w:ind w:left="426" w:hanging="426"/>
        <w:rPr>
          <w:lang w:eastAsia="ru-RU"/>
        </w:rPr>
      </w:pPr>
      <w:r w:rsidRPr="00A84E85">
        <w:rPr>
          <w:lang w:eastAsia="ru-RU"/>
        </w:rPr>
        <w:t>Реализация интерфейса для управления товарами и контентом блога с помощью административной панели Django.</w:t>
      </w:r>
    </w:p>
    <w:p w:rsidR="00A84E85" w:rsidRPr="00A84E85" w:rsidRDefault="00A84E85" w:rsidP="005256D1">
      <w:pPr>
        <w:pStyle w:val="affa"/>
        <w:numPr>
          <w:ilvl w:val="0"/>
          <w:numId w:val="3"/>
        </w:numPr>
        <w:ind w:left="426" w:hanging="426"/>
        <w:rPr>
          <w:lang w:eastAsia="ru-RU"/>
        </w:rPr>
      </w:pPr>
      <w:r w:rsidRPr="00A84E85">
        <w:rPr>
          <w:lang w:eastAsia="ru-RU"/>
        </w:rPr>
        <w:t>Создание пользовательского интерфейса для отображения товаров и статей, а также для взаимодействия с пользователями.</w:t>
      </w:r>
    </w:p>
    <w:p w:rsidR="00A84E85" w:rsidRPr="00A84E85" w:rsidRDefault="00A84E85" w:rsidP="005256D1">
      <w:pPr>
        <w:pStyle w:val="affa"/>
        <w:numPr>
          <w:ilvl w:val="0"/>
          <w:numId w:val="3"/>
        </w:numPr>
        <w:ind w:left="426" w:hanging="426"/>
        <w:rPr>
          <w:lang w:eastAsia="ru-RU"/>
        </w:rPr>
      </w:pPr>
      <w:r w:rsidRPr="00A84E85">
        <w:rPr>
          <w:lang w:eastAsia="ru-RU"/>
        </w:rPr>
        <w:t>Интеграция Telegram-бота, который будет уведомлять пользователей о новинках и акциях, а также предоставлять доступ к контенту блога.</w:t>
      </w:r>
    </w:p>
    <w:p w:rsidR="00A84E85" w:rsidRDefault="00A84E85" w:rsidP="005256D1">
      <w:pPr>
        <w:pStyle w:val="affa"/>
        <w:numPr>
          <w:ilvl w:val="0"/>
          <w:numId w:val="3"/>
        </w:numPr>
        <w:ind w:left="426" w:hanging="426"/>
        <w:rPr>
          <w:lang w:eastAsia="ru-RU"/>
        </w:rPr>
      </w:pPr>
      <w:r w:rsidRPr="00A84E85">
        <w:rPr>
          <w:lang w:eastAsia="ru-RU"/>
        </w:rPr>
        <w:t>Проведение тестирования и оптимизация приложения для обеспечения высокой производительности и удобства использования.</w:t>
      </w:r>
    </w:p>
    <w:p w:rsidR="00822C6A" w:rsidRPr="0057545E" w:rsidRDefault="00822C6A" w:rsidP="005256D1">
      <w:pPr>
        <w:pStyle w:val="affa"/>
        <w:numPr>
          <w:ilvl w:val="0"/>
          <w:numId w:val="3"/>
        </w:numPr>
        <w:ind w:left="426" w:hanging="426"/>
      </w:pPr>
      <w:r w:rsidRPr="0057545E">
        <w:t xml:space="preserve">Написание дипломной работы: </w:t>
      </w:r>
      <w:r w:rsidR="00A84E85">
        <w:t>с</w:t>
      </w:r>
      <w:r w:rsidRPr="0057545E">
        <w:t>оставить дипломную работу, включающую в себя введение, обзор литературы, методологию и результаты исследования, анализ результатов, выводы и рекомендации.</w:t>
      </w:r>
      <w:r w:rsidRPr="0057545E">
        <w:br w:type="page"/>
      </w:r>
    </w:p>
    <w:p w:rsidR="00D652EF" w:rsidRDefault="00822C6A" w:rsidP="00A84E85">
      <w:pPr>
        <w:pStyle w:val="a6"/>
      </w:pPr>
      <w:r w:rsidRPr="00D652EF">
        <w:lastRenderedPageBreak/>
        <w:t>2. Основные понятия и определения</w:t>
      </w:r>
    </w:p>
    <w:p w:rsidR="00A84E85" w:rsidRDefault="00822C6A" w:rsidP="00A84E85">
      <w:pPr>
        <w:pStyle w:val="a8"/>
      </w:pPr>
      <w:r w:rsidRPr="0057545E">
        <w:t xml:space="preserve">Обзор основных понятий </w:t>
      </w:r>
    </w:p>
    <w:p w:rsidR="00A84E85" w:rsidRDefault="00822C6A" w:rsidP="00ED1997">
      <w:r w:rsidRPr="00A84E85">
        <w:rPr>
          <w:b/>
          <w:bCs/>
        </w:rPr>
        <w:t>Фреймворк</w:t>
      </w:r>
      <w:r w:rsidRPr="0057545E">
        <w:t xml:space="preserve"> (Framework): Программная платформа, которая предоставляет готовые компоненты и инструменты для разработки приложений. В контексте веб-приложений часто используются Django, FastAPI или Flask.</w:t>
      </w:r>
    </w:p>
    <w:p w:rsidR="00A84E85" w:rsidRDefault="00822C6A" w:rsidP="00ED1997">
      <w:r w:rsidRPr="00A84E85">
        <w:rPr>
          <w:b/>
          <w:bCs/>
        </w:rPr>
        <w:t>Веб-приложение</w:t>
      </w:r>
      <w:r w:rsidRPr="0057545E">
        <w:t xml:space="preserve"> (</w:t>
      </w:r>
      <w:proofErr w:type="spellStart"/>
      <w:r w:rsidRPr="0057545E">
        <w:t>Web</w:t>
      </w:r>
      <w:proofErr w:type="spellEnd"/>
      <w:r w:rsidRPr="0057545E">
        <w:t xml:space="preserve"> </w:t>
      </w:r>
      <w:proofErr w:type="spellStart"/>
      <w:r w:rsidRPr="0057545E">
        <w:t>Application</w:t>
      </w:r>
      <w:proofErr w:type="spellEnd"/>
      <w:r w:rsidRPr="0057545E">
        <w:t xml:space="preserve">): Программное приложение, которое работает на веб-сервере и доступно через браузер. </w:t>
      </w:r>
    </w:p>
    <w:p w:rsidR="00A26B3C" w:rsidRDefault="00A26B3C" w:rsidP="00ED1997">
      <w:r w:rsidRPr="00A26B3C">
        <w:rPr>
          <w:b/>
          <w:bCs/>
        </w:rPr>
        <w:t>Бэкенд</w:t>
      </w:r>
      <w:r>
        <w:t xml:space="preserve"> — это серверная часть приложения, которая отвечает за обработку данных, взаимодействие с базой данных и бизнес-логику.</w:t>
      </w:r>
    </w:p>
    <w:p w:rsidR="00A26B3C" w:rsidRDefault="00A26B3C" w:rsidP="00ED1997">
      <w:r w:rsidRPr="00A26B3C">
        <w:rPr>
          <w:b/>
          <w:bCs/>
        </w:rPr>
        <w:t>Фронтенд</w:t>
      </w:r>
      <w:r>
        <w:t xml:space="preserve"> — это клиентская часть приложения, которая отвечает за взаимодействие с пользователем.</w:t>
      </w:r>
    </w:p>
    <w:p w:rsidR="00822C6A" w:rsidRDefault="00A84E85" w:rsidP="00ED1997">
      <w:pPr>
        <w:rPr>
          <w:b/>
          <w:bCs/>
        </w:rPr>
      </w:pPr>
      <w:r w:rsidRPr="00ED1997">
        <w:rPr>
          <w:b/>
          <w:bCs/>
        </w:rPr>
        <w:t>Django</w:t>
      </w:r>
      <w:r>
        <w:t xml:space="preserve"> — это высокоуровневый веб-фреймворк на языке Python, который позволяет быстро разрабатывать веб-приложения. Он следует принципу "не повторяйся" (DRY) и включает множество встроенных функций, таких как аутентификация пользователей, работа с базами данных и администрирование.</w:t>
      </w:r>
    </w:p>
    <w:p w:rsidR="00A84E85" w:rsidRDefault="00A84E85" w:rsidP="00ED1997">
      <w:pPr>
        <w:rPr>
          <w:b/>
          <w:bCs/>
        </w:rPr>
      </w:pPr>
      <w:r w:rsidRPr="00ED1997">
        <w:rPr>
          <w:b/>
          <w:bCs/>
        </w:rPr>
        <w:t>Telegram-бот</w:t>
      </w:r>
      <w:r>
        <w:t xml:space="preserve"> — это автоматизированный аккаунт в мессенджере Telegram, который может взаимодействовать с пользователями, отправлять уведомления, обрабатывать команды и выполнять различные задачи. Боты могут быть использованы для улучшения пользовательского опыта и взаимодействия с клиентами.</w:t>
      </w:r>
    </w:p>
    <w:p w:rsidR="00A84E85" w:rsidRDefault="00A84E85" w:rsidP="00ED1997">
      <w:pPr>
        <w:rPr>
          <w:b/>
          <w:bCs/>
        </w:rPr>
      </w:pPr>
      <w:r w:rsidRPr="00ED1997">
        <w:rPr>
          <w:b/>
          <w:bCs/>
        </w:rPr>
        <w:t>Интернет-магазин</w:t>
      </w:r>
      <w:r>
        <w:t xml:space="preserve"> — это веб-платформа, на которой пользователи могут просматривать товары, добавлять их в корзину и оформлять заказы. Он предоставляет функционал для управления каталогом товаров, обработки платежей и управления заказами.</w:t>
      </w:r>
    </w:p>
    <w:p w:rsidR="00A84E85" w:rsidRDefault="00A84E85" w:rsidP="00ED1997">
      <w:pPr>
        <w:rPr>
          <w:b/>
          <w:bCs/>
        </w:rPr>
      </w:pPr>
      <w:r w:rsidRPr="00ED1997">
        <w:rPr>
          <w:b/>
          <w:bCs/>
        </w:rPr>
        <w:t>Блог</w:t>
      </w:r>
      <w:r>
        <w:t xml:space="preserve"> — это веб-сайт, на котором публикуются статьи, записи или посты на определённые темы. Блоги могут содержать текст, </w:t>
      </w:r>
      <w:r>
        <w:lastRenderedPageBreak/>
        <w:t xml:space="preserve">изображения, видео и другие </w:t>
      </w:r>
      <w:proofErr w:type="spellStart"/>
      <w:r>
        <w:t>медиаформаты</w:t>
      </w:r>
      <w:proofErr w:type="spellEnd"/>
      <w:r>
        <w:t>, и служат для информирования, обучения и взаимодействия с аудиторией.</w:t>
      </w:r>
    </w:p>
    <w:p w:rsidR="00A84E85" w:rsidRDefault="00A84E85" w:rsidP="00ED1997">
      <w:pPr>
        <w:rPr>
          <w:b/>
          <w:bCs/>
        </w:rPr>
      </w:pPr>
      <w:r w:rsidRPr="00ED1997">
        <w:rPr>
          <w:b/>
          <w:bCs/>
        </w:rPr>
        <w:t>База данных</w:t>
      </w:r>
      <w:r>
        <w:t xml:space="preserve"> — это организованная структура для хранения, управления и извлечения данных. В контексте проекта "Магазин-Блог" база данных будет использоваться для хранения информации о пользователях, товарах, статьях блога и заказах.</w:t>
      </w:r>
    </w:p>
    <w:p w:rsidR="00A84E85" w:rsidRDefault="00A84E85" w:rsidP="00ED1997">
      <w:pPr>
        <w:rPr>
          <w:b/>
          <w:bCs/>
        </w:rPr>
      </w:pPr>
      <w:r w:rsidRPr="00ED1997">
        <w:rPr>
          <w:b/>
          <w:bCs/>
        </w:rPr>
        <w:t>Административная панель</w:t>
      </w:r>
      <w:r>
        <w:t xml:space="preserve"> — это интерфейс, предоставляемый Django, который позволяет администраторам управлять содержимым веб-приложения, включая добавление, редактирование и удаление товаров и статей блога.</w:t>
      </w:r>
    </w:p>
    <w:p w:rsidR="00A84E85" w:rsidRDefault="00A84E85" w:rsidP="00ED1997">
      <w:r w:rsidRPr="00ED1997">
        <w:rPr>
          <w:b/>
          <w:bCs/>
        </w:rPr>
        <w:t>Пользовательский интерфейс</w:t>
      </w:r>
      <w:r>
        <w:t xml:space="preserve"> — это часть веб-приложения, с которой взаимодействуют пользователи. Он включает в себя элементы дизайна, такие как кнопки, меню, формы и другие компоненты, которые обеспечивают удобство использования.</w:t>
      </w:r>
    </w:p>
    <w:p w:rsidR="00A84E85" w:rsidRDefault="00A84E85" w:rsidP="00ED1997">
      <w:r w:rsidRPr="00ED1997">
        <w:rPr>
          <w:b/>
          <w:bCs/>
        </w:rPr>
        <w:t>Оптимизация</w:t>
      </w:r>
      <w:r>
        <w:t xml:space="preserve"> — это процесс улучшения производительности веб-приложения, который может включать в себя ускорение загрузки страниц, уменьшение времени отклика сервера и улучшение пользовательского опыта.</w:t>
      </w:r>
    </w:p>
    <w:p w:rsidR="00A84E85" w:rsidRDefault="00A84E85" w:rsidP="00ED1997">
      <w:r w:rsidRPr="00ED1997">
        <w:rPr>
          <w:b/>
          <w:bCs/>
        </w:rPr>
        <w:t>Вовлеченность пользователя</w:t>
      </w:r>
      <w:r>
        <w:t xml:space="preserve"> — это степень активности и заинтересованности пользователей в контенте и функционале веб-приложения. Высокая вовлеченность может привести к увеличению времени, проведенного на сайте, и повышению вероятности совершения покупок.</w:t>
      </w:r>
    </w:p>
    <w:p w:rsidR="00A84E85" w:rsidRDefault="00A84E85" w:rsidP="00ED1997">
      <w:pPr>
        <w:rPr>
          <w:b/>
          <w:bCs/>
        </w:rPr>
      </w:pPr>
      <w:r w:rsidRPr="00ED1997">
        <w:rPr>
          <w:b/>
          <w:bCs/>
        </w:rPr>
        <w:t>Контентный маркетинг</w:t>
      </w:r>
      <w:r>
        <w:t xml:space="preserve"> — это стратегия, направленная на создание и распространение ценного контента для привлечения и удержания целевой аудитории. В контексте проекта "Магазин-Блог" блог будет служить инструментом контентного маркетинга, позволяя делиться знаниями и опытом с пользователями.</w:t>
      </w:r>
    </w:p>
    <w:p w:rsidR="00A84E85" w:rsidRPr="00A26B3C" w:rsidRDefault="00ED1997" w:rsidP="00A26B3C">
      <w:r>
        <w:t>Эти понятия и определения помогут лучше понять ключевые аспекты проекта и его функциональность.</w:t>
      </w:r>
      <w:r>
        <w:rPr>
          <w:b/>
          <w:bCs/>
        </w:rPr>
        <w:t xml:space="preserve"> </w:t>
      </w:r>
      <w:r w:rsidR="00A84E85">
        <w:rPr>
          <w:b/>
          <w:bCs/>
        </w:rPr>
        <w:br w:type="page"/>
      </w:r>
    </w:p>
    <w:p w:rsidR="00ED1997" w:rsidRDefault="00822C6A" w:rsidP="00ED1997">
      <w:pPr>
        <w:pStyle w:val="a8"/>
      </w:pPr>
      <w:r w:rsidRPr="00ED1997">
        <w:lastRenderedPageBreak/>
        <w:t>Методы и подходы к разработке</w:t>
      </w:r>
    </w:p>
    <w:p w:rsidR="00ED1997" w:rsidRDefault="00ED1997" w:rsidP="00A26B3C">
      <w:r w:rsidRPr="00A26B3C">
        <w:rPr>
          <w:b/>
          <w:bCs/>
        </w:rPr>
        <w:t>Выбор фреймворка</w:t>
      </w:r>
      <w:r>
        <w:t xml:space="preserve"> для разработки проекта зависит от нескольких факторов, включая требования проекта, опыт команды и предпочтения в технологиях. </w:t>
      </w:r>
      <w:r>
        <w:t xml:space="preserve">В данном проекте используется </w:t>
      </w:r>
      <w:r>
        <w:rPr>
          <w:lang w:val="en-US"/>
        </w:rPr>
        <w:t>Django</w:t>
      </w:r>
      <w:r>
        <w:t>.</w:t>
      </w:r>
    </w:p>
    <w:p w:rsidR="00ED1997" w:rsidRDefault="00ED1997" w:rsidP="00A26B3C">
      <w:r>
        <w:t>Django — это высокоуровневый фреймворк на Python, который следует принципу "</w:t>
      </w:r>
      <w:proofErr w:type="spellStart"/>
      <w:r>
        <w:t>бatteries-included</w:t>
      </w:r>
      <w:proofErr w:type="spellEnd"/>
      <w:r>
        <w:t>". Он предлагает множество встроенных функций, таких как система аутентификации, админ-панель, ORM (</w:t>
      </w:r>
      <w:proofErr w:type="spellStart"/>
      <w:r>
        <w:t>Object-Relational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) и поддержка работы с формами.</w:t>
      </w:r>
    </w:p>
    <w:p w:rsidR="00A26B3C" w:rsidRDefault="00ED1997" w:rsidP="00A26B3C">
      <w:pPr>
        <w:rPr>
          <w:rStyle w:val="aff9"/>
          <w:rFonts w:ascii="Helvetica" w:hAnsi="Helvetica" w:cs="Helvetica"/>
          <w:color w:val="24292F"/>
          <w:sz w:val="21"/>
          <w:szCs w:val="21"/>
        </w:rPr>
      </w:pPr>
      <w:r w:rsidRPr="00A26B3C">
        <w:t>Преимущества</w:t>
      </w:r>
      <w:r w:rsidR="00A26B3C" w:rsidRPr="00A26B3C">
        <w:t>:</w:t>
      </w:r>
      <w:r w:rsidR="00A26B3C">
        <w:rPr>
          <w:rStyle w:val="aff9"/>
          <w:rFonts w:ascii="Helvetica" w:hAnsi="Helvetica" w:cs="Helvetica"/>
          <w:color w:val="24292F"/>
          <w:sz w:val="21"/>
          <w:szCs w:val="21"/>
        </w:rPr>
        <w:t xml:space="preserve"> </w:t>
      </w:r>
    </w:p>
    <w:p w:rsidR="00ED1997" w:rsidRDefault="00A26B3C" w:rsidP="00A26B3C">
      <w:r w:rsidRPr="00A26B3C">
        <w:rPr>
          <w:rStyle w:val="aff9"/>
          <w:rFonts w:ascii="Helvetica" w:hAnsi="Helvetica" w:cs="Helvetica"/>
          <w:b w:val="0"/>
          <w:bCs w:val="0"/>
          <w:color w:val="24292F"/>
          <w:sz w:val="21"/>
          <w:szCs w:val="21"/>
        </w:rPr>
        <w:t>б</w:t>
      </w:r>
      <w:r w:rsidR="00ED1997">
        <w:t>ыстрая разработка благодаря множеству встроенных функций.</w:t>
      </w:r>
    </w:p>
    <w:p w:rsidR="00ED1997" w:rsidRDefault="00ED1997" w:rsidP="00A26B3C">
      <w:r>
        <w:t>Хорошая документация и поддержка сообщества.</w:t>
      </w:r>
    </w:p>
    <w:p w:rsidR="008D28D0" w:rsidRDefault="00ED1997" w:rsidP="00A26B3C">
      <w:r>
        <w:t>Подходит для создания сложных приложений с высокой степенью безопасности.</w:t>
      </w:r>
    </w:p>
    <w:p w:rsidR="008D28D0" w:rsidRPr="008D28D0" w:rsidRDefault="008D28D0" w:rsidP="00A26B3C">
      <w:r w:rsidRPr="00A26B3C">
        <w:rPr>
          <w:b/>
          <w:bCs/>
        </w:rPr>
        <w:t>Интеграция Django в проект</w:t>
      </w:r>
      <w:r w:rsidRPr="008D28D0">
        <w:t xml:space="preserve"> включает в себя установку необходимых библиотек, создание проекта и приложений, настройк</w:t>
      </w:r>
      <w:r w:rsidR="00A26B3C">
        <w:t>у</w:t>
      </w:r>
      <w:r w:rsidRPr="008D28D0">
        <w:t xml:space="preserve"> базы данных, создание моделей для таблиц, создание панели администрирования, </w:t>
      </w:r>
      <w:r w:rsidR="00A26B3C">
        <w:rPr>
          <w:sz w:val="30"/>
          <w:szCs w:val="30"/>
        </w:rPr>
        <w:t>н</w:t>
      </w:r>
      <w:r w:rsidRPr="008D28D0">
        <w:rPr>
          <w:sz w:val="30"/>
          <w:szCs w:val="30"/>
        </w:rPr>
        <w:t>астройк</w:t>
      </w:r>
      <w:r w:rsidR="00A26B3C">
        <w:rPr>
          <w:sz w:val="30"/>
          <w:szCs w:val="30"/>
        </w:rPr>
        <w:t>у</w:t>
      </w:r>
      <w:r w:rsidRPr="008D28D0">
        <w:rPr>
          <w:sz w:val="30"/>
          <w:szCs w:val="30"/>
        </w:rPr>
        <w:t xml:space="preserve"> URL-адресов</w:t>
      </w:r>
      <w:r w:rsidRPr="008D28D0">
        <w:rPr>
          <w:sz w:val="30"/>
          <w:szCs w:val="30"/>
        </w:rPr>
        <w:t>, создание представлений и шаблонов.</w:t>
      </w:r>
    </w:p>
    <w:p w:rsidR="008D28D0" w:rsidRDefault="00822C6A" w:rsidP="00A26B3C">
      <w:pPr>
        <w:tabs>
          <w:tab w:val="left" w:pos="3828"/>
        </w:tabs>
      </w:pPr>
      <w:r w:rsidRPr="00A26B3C">
        <w:rPr>
          <w:b/>
          <w:bCs/>
        </w:rPr>
        <w:t>Архитектура веб-приложения</w:t>
      </w:r>
      <w:r w:rsidR="00A26B3C" w:rsidRPr="00A26B3C">
        <w:rPr>
          <w:b/>
          <w:bCs/>
        </w:rPr>
        <w:t>.</w:t>
      </w:r>
      <w:r w:rsidR="00A26B3C">
        <w:t xml:space="preserve"> </w:t>
      </w:r>
      <w:r w:rsidR="008D28D0">
        <w:t>Веб-приложение обычно состоит из двух основных компонентов:</w:t>
      </w:r>
      <w:r w:rsidR="00A26B3C">
        <w:t xml:space="preserve"> </w:t>
      </w:r>
      <w:r w:rsidR="008D28D0" w:rsidRPr="00A26B3C">
        <w:t>фронтенд</w:t>
      </w:r>
      <w:r w:rsidR="00A26B3C">
        <w:t xml:space="preserve"> </w:t>
      </w:r>
      <w:r w:rsidR="008D28D0" w:rsidRPr="00A26B3C">
        <w:t>и</w:t>
      </w:r>
      <w:r w:rsidR="00A26B3C">
        <w:t xml:space="preserve"> </w:t>
      </w:r>
      <w:r w:rsidR="008D28D0" w:rsidRPr="00A26B3C">
        <w:t>бэкенд.</w:t>
      </w:r>
    </w:p>
    <w:p w:rsidR="008D28D0" w:rsidRDefault="008D28D0" w:rsidP="00A26B3C">
      <w:r>
        <w:t>Бэкенд</w:t>
      </w:r>
      <w:r w:rsidR="00A26B3C">
        <w:t xml:space="preserve">. </w:t>
      </w:r>
      <w:r>
        <w:t>Django принимает HTTP-запросы от клиента и обрабатывает их.</w:t>
      </w:r>
      <w:r w:rsidR="00A26B3C">
        <w:rPr>
          <w:rStyle w:val="aff9"/>
          <w:rFonts w:ascii="Helvetica" w:hAnsi="Helvetica" w:cs="Helvetica"/>
          <w:color w:val="24292F"/>
          <w:sz w:val="21"/>
          <w:szCs w:val="21"/>
        </w:rPr>
        <w:t xml:space="preserve"> </w:t>
      </w:r>
      <w:r>
        <w:t xml:space="preserve"> Используя ORM (</w:t>
      </w:r>
      <w:proofErr w:type="spellStart"/>
      <w:r>
        <w:t>Object-Relational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), Django взаимодействует с базой данных для сохранения и извлечения данных. Django предоставляет встроенные механизмы для работы с пользователями, их регистрацией и управлением доступом.</w:t>
      </w:r>
      <w:r w:rsidR="00A26B3C">
        <w:rPr>
          <w:rStyle w:val="aff9"/>
          <w:rFonts w:ascii="Helvetica" w:hAnsi="Helvetica" w:cs="Helvetica"/>
          <w:color w:val="24292F"/>
          <w:sz w:val="21"/>
          <w:szCs w:val="21"/>
        </w:rPr>
        <w:t xml:space="preserve"> </w:t>
      </w:r>
      <w:r w:rsidR="00A26B3C" w:rsidRPr="00A26B3C">
        <w:rPr>
          <w:rStyle w:val="aff9"/>
          <w:rFonts w:ascii="Helvetica" w:hAnsi="Helvetica" w:cs="Helvetica"/>
          <w:b w:val="0"/>
          <w:bCs w:val="0"/>
          <w:color w:val="24292F"/>
          <w:sz w:val="21"/>
          <w:szCs w:val="21"/>
        </w:rPr>
        <w:t>С</w:t>
      </w:r>
      <w:r>
        <w:t xml:space="preserve"> помощью Django REST Framework можно создать RESTful API для взаимодействия с фронтендом или мобильными приложениями.</w:t>
      </w:r>
      <w:r w:rsidR="00A26B3C">
        <w:t xml:space="preserve"> </w:t>
      </w:r>
      <w:r>
        <w:t>Бэкенд реализует бизнес-логику, например, обработку заказов в магазине или управление постами в блоге.</w:t>
      </w:r>
    </w:p>
    <w:p w:rsidR="008D28D0" w:rsidRDefault="008D28D0" w:rsidP="00A26B3C">
      <w:r>
        <w:lastRenderedPageBreak/>
        <w:t>Фронтенд включает в себя</w:t>
      </w:r>
      <w:r w:rsidR="00A26B3C">
        <w:t xml:space="preserve"> </w:t>
      </w:r>
      <w:r w:rsidRPr="00A26B3C">
        <w:t>HTML</w:t>
      </w:r>
      <w:r w:rsidR="00A26B3C">
        <w:t xml:space="preserve"> с</w:t>
      </w:r>
      <w:r>
        <w:t>труктур</w:t>
      </w:r>
      <w:r w:rsidR="00A26B3C">
        <w:t>у</w:t>
      </w:r>
      <w:r>
        <w:t xml:space="preserve"> веб-страниц</w:t>
      </w:r>
      <w:r w:rsidR="00A26B3C">
        <w:t>,</w:t>
      </w:r>
      <w:r w:rsidR="00A26B3C" w:rsidRPr="00A26B3C">
        <w:t xml:space="preserve"> </w:t>
      </w:r>
      <w:r w:rsidRPr="00A26B3C">
        <w:t>CSS</w:t>
      </w:r>
      <w:r w:rsidR="00A26B3C">
        <w:t xml:space="preserve"> с</w:t>
      </w:r>
      <w:r>
        <w:t>тилизаци</w:t>
      </w:r>
      <w:r w:rsidR="00A26B3C">
        <w:t>ю</w:t>
      </w:r>
      <w:r>
        <w:t xml:space="preserve"> и оформление веб-страниц</w:t>
      </w:r>
      <w:r w:rsidR="00A26B3C">
        <w:t xml:space="preserve">, </w:t>
      </w:r>
      <w:r w:rsidRPr="00A26B3C">
        <w:t>JavaScript</w:t>
      </w:r>
      <w:r>
        <w:t xml:space="preserve"> </w:t>
      </w:r>
      <w:r w:rsidR="00A26B3C">
        <w:t>л</w:t>
      </w:r>
      <w:r>
        <w:t>огик</w:t>
      </w:r>
      <w:r w:rsidR="00A26B3C">
        <w:t>у</w:t>
      </w:r>
      <w:r>
        <w:t xml:space="preserve"> взаимодействия и динамическое обновление контента на страницах.</w:t>
      </w:r>
    </w:p>
    <w:p w:rsidR="008D28D0" w:rsidRDefault="008D28D0" w:rsidP="00A26B3C">
      <w:r>
        <w:t>Взаимодействие фронтенда и бэкенда:</w:t>
      </w:r>
    </w:p>
    <w:p w:rsidR="008D28D0" w:rsidRDefault="008D28D0" w:rsidP="00A26B3C">
      <w:r w:rsidRPr="00A26B3C">
        <w:t>HTTP-запросы:</w:t>
      </w:r>
      <w:r>
        <w:t xml:space="preserve"> Фронтенд отправляет запросы к бэкенду через REST API или через стандартные формы.</w:t>
      </w:r>
    </w:p>
    <w:p w:rsidR="008D28D0" w:rsidRDefault="008D28D0" w:rsidP="00A26B3C">
      <w:r w:rsidRPr="00A26B3C">
        <w:t>Получение данных:</w:t>
      </w:r>
      <w:r>
        <w:t xml:space="preserve"> Бэкенд обрабатывает запросы и возвращает данные, которые фронтенд отображает пользователю.</w:t>
      </w:r>
    </w:p>
    <w:p w:rsidR="008D28D0" w:rsidRDefault="00A26B3C" w:rsidP="00A26B3C">
      <w:r>
        <w:t>Д</w:t>
      </w:r>
      <w:r w:rsidR="00822C6A" w:rsidRPr="0057545E">
        <w:t>ля связи между фронтендом и бэкендом можно использовать REST API. Это позволит фронтенду отправлять изображения или другие данные на сервер для обработки моделью и получать результаты.</w:t>
      </w:r>
      <w:r w:rsidR="008D28D0" w:rsidRPr="0057545E">
        <w:t xml:space="preserve"> </w:t>
      </w:r>
    </w:p>
    <w:p w:rsidR="008D28D0" w:rsidRPr="00A26B3C" w:rsidRDefault="00822C6A" w:rsidP="00A26B3C">
      <w:pPr>
        <w:rPr>
          <w:b/>
          <w:bCs/>
        </w:rPr>
      </w:pPr>
      <w:r w:rsidRPr="00A26B3C">
        <w:rPr>
          <w:b/>
          <w:bCs/>
        </w:rPr>
        <w:t>Обеспечение безопасности</w:t>
      </w:r>
      <w:r w:rsidR="00A26B3C">
        <w:rPr>
          <w:b/>
          <w:bCs/>
        </w:rPr>
        <w:t xml:space="preserve">. </w:t>
      </w:r>
    </w:p>
    <w:p w:rsidR="008D28D0" w:rsidRDefault="00A26B3C" w:rsidP="002A21E9">
      <w:r>
        <w:rPr>
          <w:sz w:val="30"/>
          <w:szCs w:val="30"/>
        </w:rPr>
        <w:t>Для а</w:t>
      </w:r>
      <w:r w:rsidR="008D28D0">
        <w:rPr>
          <w:sz w:val="30"/>
          <w:szCs w:val="30"/>
        </w:rPr>
        <w:t>утентификаци</w:t>
      </w:r>
      <w:r>
        <w:rPr>
          <w:sz w:val="30"/>
          <w:szCs w:val="30"/>
        </w:rPr>
        <w:t>и</w:t>
      </w:r>
      <w:r w:rsidR="008D28D0">
        <w:rPr>
          <w:sz w:val="30"/>
          <w:szCs w:val="30"/>
        </w:rPr>
        <w:t xml:space="preserve"> и авторизаци</w:t>
      </w:r>
      <w:r>
        <w:rPr>
          <w:sz w:val="30"/>
          <w:szCs w:val="30"/>
        </w:rPr>
        <w:t>и пользователя</w:t>
      </w:r>
      <w:r w:rsidR="002A21E9">
        <w:rPr>
          <w:sz w:val="30"/>
          <w:szCs w:val="30"/>
        </w:rPr>
        <w:t xml:space="preserve"> используется</w:t>
      </w:r>
      <w:r w:rsidR="008D28D0">
        <w:t xml:space="preserve"> JWT</w:t>
      </w:r>
      <w:r w:rsidR="002A21E9">
        <w:t xml:space="preserve">. </w:t>
      </w:r>
    </w:p>
    <w:p w:rsidR="00822C6A" w:rsidRPr="0057545E" w:rsidRDefault="002A21E9" w:rsidP="007630F5">
      <w:r>
        <w:t>Д</w:t>
      </w:r>
      <w:r w:rsidR="008D28D0">
        <w:t>ля отслеживания действий пользователей и выявления подозрительных действий</w:t>
      </w:r>
      <w:r>
        <w:t xml:space="preserve"> можно использовать логирование и мониторинг с помощью </w:t>
      </w:r>
      <w:r w:rsidR="008D28D0">
        <w:t>Sentry или New Relic</w:t>
      </w:r>
      <w:r>
        <w:t>.</w:t>
      </w:r>
      <w:r w:rsidR="00822C6A" w:rsidRPr="0057545E">
        <w:br w:type="page"/>
      </w:r>
    </w:p>
    <w:p w:rsidR="00D652EF" w:rsidRPr="002A21E9" w:rsidRDefault="00822C6A" w:rsidP="007630F5">
      <w:pPr>
        <w:pStyle w:val="a6"/>
      </w:pPr>
      <w:r w:rsidRPr="002A21E9">
        <w:lastRenderedPageBreak/>
        <w:t>4. Обзор инструментов для</w:t>
      </w:r>
      <w:r w:rsidR="002A21E9" w:rsidRPr="002A21E9">
        <w:t xml:space="preserve"> </w:t>
      </w:r>
      <w:r w:rsidRPr="002A21E9">
        <w:t xml:space="preserve">разработки </w:t>
      </w:r>
      <w:r w:rsidR="002A21E9">
        <w:t>проекта</w:t>
      </w:r>
    </w:p>
    <w:p w:rsidR="002A21E9" w:rsidRPr="007630F5" w:rsidRDefault="002A21E9" w:rsidP="007630F5">
      <w:r w:rsidRPr="007630F5">
        <w:t>Разработка веб-приложений на Python, особенно с использованием Django и библиотеки aiogram для создания ботов Telegram, требует использования ряда популярных инструментов и библиотек. Вот обзор некоторых из них:</w:t>
      </w:r>
    </w:p>
    <w:p w:rsidR="002A21E9" w:rsidRPr="007630F5" w:rsidRDefault="002A21E9" w:rsidP="005256D1">
      <w:pPr>
        <w:pStyle w:val="affa"/>
        <w:numPr>
          <w:ilvl w:val="0"/>
          <w:numId w:val="4"/>
        </w:numPr>
      </w:pPr>
      <w:r w:rsidRPr="007630F5">
        <w:t>Django</w:t>
      </w:r>
    </w:p>
    <w:p w:rsidR="002A21E9" w:rsidRPr="007630F5" w:rsidRDefault="002A21E9" w:rsidP="007630F5">
      <w:r w:rsidRPr="007630F5">
        <w:t>Описание: Django — это высокоуровневый веб-фреймворк на Python, который способствует быстрой разработке и чистому, практичному дизайну.</w:t>
      </w:r>
    </w:p>
    <w:p w:rsidR="002A21E9" w:rsidRPr="007630F5" w:rsidRDefault="002A21E9" w:rsidP="007630F5">
      <w:r w:rsidRPr="007630F5">
        <w:t>Основные функции:</w:t>
      </w:r>
    </w:p>
    <w:p w:rsidR="002A21E9" w:rsidRPr="007630F5" w:rsidRDefault="002A21E9" w:rsidP="007630F5">
      <w:r w:rsidRPr="007630F5">
        <w:t>Встроенная система аутентификации и авторизации.</w:t>
      </w:r>
    </w:p>
    <w:p w:rsidR="002A21E9" w:rsidRPr="007630F5" w:rsidRDefault="002A21E9" w:rsidP="007630F5">
      <w:r w:rsidRPr="007630F5">
        <w:t>ORM (</w:t>
      </w:r>
      <w:proofErr w:type="spellStart"/>
      <w:r w:rsidRPr="007630F5">
        <w:t>Object-Relational</w:t>
      </w:r>
      <w:proofErr w:type="spellEnd"/>
      <w:r w:rsidRPr="007630F5">
        <w:t xml:space="preserve"> </w:t>
      </w:r>
      <w:proofErr w:type="spellStart"/>
      <w:r w:rsidRPr="007630F5">
        <w:t>Mapping</w:t>
      </w:r>
      <w:proofErr w:type="spellEnd"/>
      <w:r w:rsidRPr="007630F5">
        <w:t>) для работы с базами данных.</w:t>
      </w:r>
    </w:p>
    <w:p w:rsidR="002A21E9" w:rsidRPr="007630F5" w:rsidRDefault="002A21E9" w:rsidP="007630F5">
      <w:r w:rsidRPr="007630F5">
        <w:t>Поддержка REST API через Django REST Framework.</w:t>
      </w:r>
    </w:p>
    <w:p w:rsidR="002A21E9" w:rsidRPr="007630F5" w:rsidRDefault="002A21E9" w:rsidP="007630F5">
      <w:r w:rsidRPr="007630F5">
        <w:t>Мощные средства для работы с формами и валидацией данных.</w:t>
      </w:r>
    </w:p>
    <w:p w:rsidR="002A21E9" w:rsidRPr="007630F5" w:rsidRDefault="002A21E9" w:rsidP="007630F5">
      <w:r w:rsidRPr="007630F5">
        <w:t>Шаблонизатор для генерации HTML-страниц.</w:t>
      </w:r>
    </w:p>
    <w:p w:rsidR="002A21E9" w:rsidRPr="007630F5" w:rsidRDefault="002A21E9" w:rsidP="007630F5">
      <w:r w:rsidRPr="007630F5">
        <w:t>2. Django REST Framework (DRF)</w:t>
      </w:r>
    </w:p>
    <w:p w:rsidR="002A21E9" w:rsidRPr="007630F5" w:rsidRDefault="002A21E9" w:rsidP="007630F5">
      <w:r w:rsidRPr="007630F5">
        <w:t>Описание: DRF — это мощный и гибкий инструмент для создания веб-API на основе Django.</w:t>
      </w:r>
    </w:p>
    <w:p w:rsidR="002A21E9" w:rsidRPr="007630F5" w:rsidRDefault="002A21E9" w:rsidP="007630F5">
      <w:r w:rsidRPr="007630F5">
        <w:t>Основные функции:</w:t>
      </w:r>
    </w:p>
    <w:p w:rsidR="002A21E9" w:rsidRPr="007630F5" w:rsidRDefault="002A21E9" w:rsidP="007630F5">
      <w:r w:rsidRPr="007630F5">
        <w:t>Поддержка аутентификации (JWT, OAuth2 и др.).</w:t>
      </w:r>
    </w:p>
    <w:p w:rsidR="002A21E9" w:rsidRPr="007630F5" w:rsidRDefault="002A21E9" w:rsidP="007630F5">
      <w:r w:rsidRPr="007630F5">
        <w:t xml:space="preserve">Легкая работа с </w:t>
      </w:r>
      <w:proofErr w:type="spellStart"/>
      <w:r w:rsidRPr="007630F5">
        <w:t>сериализацией</w:t>
      </w:r>
      <w:proofErr w:type="spellEnd"/>
      <w:r w:rsidRPr="007630F5">
        <w:t xml:space="preserve"> данных.</w:t>
      </w:r>
    </w:p>
    <w:p w:rsidR="002A21E9" w:rsidRPr="007630F5" w:rsidRDefault="002A21E9" w:rsidP="007630F5">
      <w:r w:rsidRPr="007630F5">
        <w:t>Встроенные классы представлений и маршрутизации для API.</w:t>
      </w:r>
    </w:p>
    <w:p w:rsidR="002A21E9" w:rsidRPr="007630F5" w:rsidRDefault="002A21E9" w:rsidP="007630F5">
      <w:r w:rsidRPr="007630F5">
        <w:t>Поддержка пагинации, фильтрации и поиска.</w:t>
      </w:r>
    </w:p>
    <w:p w:rsidR="002A21E9" w:rsidRPr="007630F5" w:rsidRDefault="002A21E9" w:rsidP="007630F5">
      <w:r w:rsidRPr="007630F5">
        <w:t>3. aiogram</w:t>
      </w:r>
    </w:p>
    <w:p w:rsidR="002A21E9" w:rsidRPr="007630F5" w:rsidRDefault="002A21E9" w:rsidP="007630F5">
      <w:r w:rsidRPr="007630F5">
        <w:t xml:space="preserve">Описание: aiogram — это асинхронная библиотека для разработки ботов Telegram на Python, которая использует </w:t>
      </w:r>
      <w:proofErr w:type="spellStart"/>
      <w:r w:rsidRPr="007630F5">
        <w:t>asyncio</w:t>
      </w:r>
      <w:proofErr w:type="spellEnd"/>
      <w:r w:rsidRPr="007630F5">
        <w:t>.</w:t>
      </w:r>
    </w:p>
    <w:p w:rsidR="002A21E9" w:rsidRPr="007630F5" w:rsidRDefault="002A21E9" w:rsidP="007630F5">
      <w:r w:rsidRPr="007630F5">
        <w:t>Основные функции:</w:t>
      </w:r>
    </w:p>
    <w:p w:rsidR="002A21E9" w:rsidRPr="007630F5" w:rsidRDefault="002A21E9" w:rsidP="007630F5">
      <w:r w:rsidRPr="007630F5">
        <w:t>Простота в использовании и высокая производительность.</w:t>
      </w:r>
    </w:p>
    <w:p w:rsidR="002A21E9" w:rsidRPr="007630F5" w:rsidRDefault="002A21E9" w:rsidP="007630F5">
      <w:r w:rsidRPr="007630F5">
        <w:lastRenderedPageBreak/>
        <w:t xml:space="preserve">Поддержка всех функций Telegram </w:t>
      </w:r>
      <w:proofErr w:type="spellStart"/>
      <w:r w:rsidRPr="007630F5">
        <w:t>Bot</w:t>
      </w:r>
      <w:proofErr w:type="spellEnd"/>
      <w:r w:rsidRPr="007630F5">
        <w:t xml:space="preserve"> API.</w:t>
      </w:r>
    </w:p>
    <w:p w:rsidR="002A21E9" w:rsidRPr="007630F5" w:rsidRDefault="002A21E9" w:rsidP="007630F5">
      <w:r w:rsidRPr="007630F5">
        <w:t xml:space="preserve">Возможность работы с </w:t>
      </w:r>
      <w:proofErr w:type="spellStart"/>
      <w:r w:rsidRPr="007630F5">
        <w:t>вебхуками</w:t>
      </w:r>
      <w:proofErr w:type="spellEnd"/>
      <w:r w:rsidRPr="007630F5">
        <w:t xml:space="preserve"> и долгими опросами.</w:t>
      </w:r>
    </w:p>
    <w:p w:rsidR="002A21E9" w:rsidRPr="007630F5" w:rsidRDefault="002A21E9" w:rsidP="007630F5">
      <w:r w:rsidRPr="007630F5">
        <w:t>Удобные механизмы для обработки сообщений и состояний.</w:t>
      </w:r>
    </w:p>
    <w:p w:rsidR="002A21E9" w:rsidRPr="00226A97" w:rsidRDefault="002A21E9" w:rsidP="007630F5">
      <w:pPr>
        <w:rPr>
          <w:highlight w:val="yellow"/>
        </w:rPr>
      </w:pPr>
      <w:r w:rsidRPr="00226A97">
        <w:rPr>
          <w:highlight w:val="yellow"/>
        </w:rPr>
        <w:t xml:space="preserve">4. </w:t>
      </w:r>
      <w:proofErr w:type="spellStart"/>
      <w:r w:rsidRPr="00226A97">
        <w:rPr>
          <w:highlight w:val="yellow"/>
        </w:rPr>
        <w:t>PostgreSQL</w:t>
      </w:r>
      <w:proofErr w:type="spellEnd"/>
    </w:p>
    <w:p w:rsidR="002A21E9" w:rsidRPr="00226A97" w:rsidRDefault="002A21E9" w:rsidP="007630F5">
      <w:pPr>
        <w:rPr>
          <w:highlight w:val="yellow"/>
        </w:rPr>
      </w:pPr>
      <w:r w:rsidRPr="00226A97">
        <w:rPr>
          <w:highlight w:val="yellow"/>
        </w:rPr>
        <w:t xml:space="preserve">Описание: </w:t>
      </w:r>
      <w:proofErr w:type="spellStart"/>
      <w:r w:rsidRPr="00226A97">
        <w:rPr>
          <w:highlight w:val="yellow"/>
        </w:rPr>
        <w:t>PostgreSQL</w:t>
      </w:r>
      <w:proofErr w:type="spellEnd"/>
      <w:r w:rsidRPr="00226A97">
        <w:rPr>
          <w:highlight w:val="yellow"/>
        </w:rPr>
        <w:t xml:space="preserve"> — это мощная объектно-реляционная система управления базами данных.</w:t>
      </w:r>
    </w:p>
    <w:p w:rsidR="002A21E9" w:rsidRPr="00226A97" w:rsidRDefault="002A21E9" w:rsidP="007630F5">
      <w:pPr>
        <w:rPr>
          <w:highlight w:val="yellow"/>
        </w:rPr>
      </w:pPr>
      <w:r w:rsidRPr="00226A97">
        <w:rPr>
          <w:highlight w:val="yellow"/>
        </w:rPr>
        <w:t>Основные функции:</w:t>
      </w:r>
    </w:p>
    <w:p w:rsidR="002A21E9" w:rsidRPr="00226A97" w:rsidRDefault="002A21E9" w:rsidP="007630F5">
      <w:pPr>
        <w:rPr>
          <w:highlight w:val="yellow"/>
        </w:rPr>
      </w:pPr>
      <w:r w:rsidRPr="00226A97">
        <w:rPr>
          <w:highlight w:val="yellow"/>
        </w:rPr>
        <w:t>Поддержка сложных запросов и транзакций.</w:t>
      </w:r>
    </w:p>
    <w:p w:rsidR="002A21E9" w:rsidRPr="00226A97" w:rsidRDefault="002A21E9" w:rsidP="007630F5">
      <w:pPr>
        <w:rPr>
          <w:highlight w:val="yellow"/>
        </w:rPr>
      </w:pPr>
      <w:r w:rsidRPr="00226A97">
        <w:rPr>
          <w:highlight w:val="yellow"/>
        </w:rPr>
        <w:t>Высокая производительность и надежность.</w:t>
      </w:r>
    </w:p>
    <w:p w:rsidR="002A21E9" w:rsidRPr="007630F5" w:rsidRDefault="002A21E9" w:rsidP="007630F5">
      <w:r w:rsidRPr="00226A97">
        <w:rPr>
          <w:highlight w:val="yellow"/>
        </w:rPr>
        <w:t xml:space="preserve">Поддержка расширений, таких как </w:t>
      </w:r>
      <w:proofErr w:type="spellStart"/>
      <w:r w:rsidRPr="00226A97">
        <w:rPr>
          <w:highlight w:val="yellow"/>
        </w:rPr>
        <w:t>PostGIS</w:t>
      </w:r>
      <w:proofErr w:type="spellEnd"/>
      <w:r w:rsidRPr="00226A97">
        <w:rPr>
          <w:highlight w:val="yellow"/>
        </w:rPr>
        <w:t xml:space="preserve"> для работы с </w:t>
      </w:r>
      <w:proofErr w:type="spellStart"/>
      <w:r w:rsidRPr="00226A97">
        <w:rPr>
          <w:highlight w:val="yellow"/>
        </w:rPr>
        <w:t>геоданными</w:t>
      </w:r>
      <w:proofErr w:type="spellEnd"/>
      <w:r w:rsidRPr="00226A97">
        <w:rPr>
          <w:highlight w:val="yellow"/>
        </w:rPr>
        <w:t>.</w:t>
      </w:r>
    </w:p>
    <w:p w:rsidR="002A21E9" w:rsidRPr="007630F5" w:rsidRDefault="002A21E9" w:rsidP="007630F5">
      <w:r w:rsidRPr="007630F5">
        <w:t>5.</w:t>
      </w:r>
      <w:r w:rsidR="007630F5">
        <w:t xml:space="preserve"> </w:t>
      </w:r>
      <w:proofErr w:type="spellStart"/>
      <w:r w:rsidRPr="007630F5">
        <w:t>Docker</w:t>
      </w:r>
      <w:proofErr w:type="spellEnd"/>
    </w:p>
    <w:p w:rsidR="002A21E9" w:rsidRPr="007630F5" w:rsidRDefault="002A21E9" w:rsidP="007630F5">
      <w:r w:rsidRPr="007630F5">
        <w:t xml:space="preserve">Описание: </w:t>
      </w:r>
      <w:proofErr w:type="spellStart"/>
      <w:r w:rsidRPr="007630F5">
        <w:t>Docker</w:t>
      </w:r>
      <w:proofErr w:type="spellEnd"/>
      <w:r w:rsidRPr="007630F5">
        <w:t xml:space="preserve"> — это платформа для автоматизации развертывания приложений в контейнерах.</w:t>
      </w:r>
    </w:p>
    <w:p w:rsidR="002A21E9" w:rsidRPr="007630F5" w:rsidRDefault="002A21E9" w:rsidP="007630F5">
      <w:r w:rsidRPr="007630F5">
        <w:t>Основные функции:</w:t>
      </w:r>
    </w:p>
    <w:p w:rsidR="002A21E9" w:rsidRPr="007630F5" w:rsidRDefault="002A21E9" w:rsidP="007630F5">
      <w:r w:rsidRPr="007630F5">
        <w:t>Упрощение развертывания и управления зависимостями.</w:t>
      </w:r>
    </w:p>
    <w:p w:rsidR="002A21E9" w:rsidRPr="007630F5" w:rsidRDefault="002A21E9" w:rsidP="007630F5">
      <w:r w:rsidRPr="007630F5">
        <w:t>Создание изолированных сред для разработки и тестирования.</w:t>
      </w:r>
    </w:p>
    <w:p w:rsidR="002A21E9" w:rsidRPr="007630F5" w:rsidRDefault="002A21E9" w:rsidP="007630F5">
      <w:r w:rsidRPr="007630F5">
        <w:t>Легкость в масштабировании приложений.</w:t>
      </w:r>
    </w:p>
    <w:p w:rsidR="002A21E9" w:rsidRPr="007630F5" w:rsidRDefault="002A21E9" w:rsidP="007630F5">
      <w:r w:rsidRPr="007630F5">
        <w:t>6. </w:t>
      </w:r>
      <w:proofErr w:type="spellStart"/>
      <w:r w:rsidRPr="007630F5">
        <w:t>Celery</w:t>
      </w:r>
      <w:proofErr w:type="spellEnd"/>
    </w:p>
    <w:p w:rsidR="002A21E9" w:rsidRPr="007630F5" w:rsidRDefault="002A21E9" w:rsidP="007630F5">
      <w:r w:rsidRPr="007630F5">
        <w:t xml:space="preserve">Описание: </w:t>
      </w:r>
      <w:proofErr w:type="spellStart"/>
      <w:r w:rsidRPr="007630F5">
        <w:t>Celery</w:t>
      </w:r>
      <w:proofErr w:type="spellEnd"/>
      <w:r w:rsidRPr="007630F5">
        <w:t xml:space="preserve"> — это асинхронный распределенный </w:t>
      </w:r>
      <w:proofErr w:type="spellStart"/>
      <w:r w:rsidRPr="007630F5">
        <w:t>таск</w:t>
      </w:r>
      <w:proofErr w:type="spellEnd"/>
      <w:r w:rsidRPr="007630F5">
        <w:t>-менеджер для выполнения задач в фоновом режиме.</w:t>
      </w:r>
    </w:p>
    <w:p w:rsidR="002A21E9" w:rsidRPr="007630F5" w:rsidRDefault="002A21E9" w:rsidP="007630F5">
      <w:r w:rsidRPr="007630F5">
        <w:t>Основные функции:</w:t>
      </w:r>
    </w:p>
    <w:p w:rsidR="002A21E9" w:rsidRPr="007630F5" w:rsidRDefault="002A21E9" w:rsidP="007630F5">
      <w:r w:rsidRPr="007630F5">
        <w:t>Поддержка планирования задач.</w:t>
      </w:r>
    </w:p>
    <w:p w:rsidR="002A21E9" w:rsidRPr="007630F5" w:rsidRDefault="002A21E9" w:rsidP="007630F5">
      <w:r w:rsidRPr="007630F5">
        <w:t>Возможность обработки долгих операций, таких как отправка электронной почты или выполнение сложных вычислений.</w:t>
      </w:r>
    </w:p>
    <w:p w:rsidR="002A21E9" w:rsidRPr="007630F5" w:rsidRDefault="002A21E9" w:rsidP="007630F5">
      <w:r w:rsidRPr="007630F5">
        <w:t>Интеграция с Django через django-</w:t>
      </w:r>
      <w:proofErr w:type="spellStart"/>
      <w:r w:rsidRPr="007630F5">
        <w:t>celery</w:t>
      </w:r>
      <w:proofErr w:type="spellEnd"/>
      <w:r w:rsidRPr="007630F5">
        <w:t>.</w:t>
      </w:r>
    </w:p>
    <w:p w:rsidR="002A21E9" w:rsidRPr="007630F5" w:rsidRDefault="002A21E9" w:rsidP="007630F5">
      <w:r w:rsidRPr="007630F5">
        <w:t>7.</w:t>
      </w:r>
      <w:r w:rsidR="007630F5">
        <w:t xml:space="preserve"> </w:t>
      </w:r>
      <w:proofErr w:type="spellStart"/>
      <w:r w:rsidRPr="007630F5">
        <w:t>Redis</w:t>
      </w:r>
      <w:proofErr w:type="spellEnd"/>
    </w:p>
    <w:p w:rsidR="002A21E9" w:rsidRPr="007630F5" w:rsidRDefault="002A21E9" w:rsidP="007630F5">
      <w:r w:rsidRPr="007630F5">
        <w:t xml:space="preserve">Описание: </w:t>
      </w:r>
      <w:proofErr w:type="spellStart"/>
      <w:r w:rsidRPr="007630F5">
        <w:t>Redis</w:t>
      </w:r>
      <w:proofErr w:type="spellEnd"/>
      <w:r w:rsidRPr="007630F5">
        <w:t xml:space="preserve"> — это хранилище данных в памяти, которое часто используется в сочетании с </w:t>
      </w:r>
      <w:proofErr w:type="spellStart"/>
      <w:r w:rsidRPr="007630F5">
        <w:t>Celery</w:t>
      </w:r>
      <w:proofErr w:type="spellEnd"/>
      <w:r w:rsidRPr="007630F5">
        <w:t xml:space="preserve"> для управления очередями задач.</w:t>
      </w:r>
    </w:p>
    <w:p w:rsidR="002A21E9" w:rsidRPr="007630F5" w:rsidRDefault="002A21E9" w:rsidP="007630F5">
      <w:r w:rsidRPr="007630F5">
        <w:lastRenderedPageBreak/>
        <w:t>Основные функции:</w:t>
      </w:r>
    </w:p>
    <w:p w:rsidR="002A21E9" w:rsidRPr="007630F5" w:rsidRDefault="002A21E9" w:rsidP="007630F5">
      <w:r w:rsidRPr="007630F5">
        <w:t>Высокая скорость обработки данных.</w:t>
      </w:r>
    </w:p>
    <w:p w:rsidR="002A21E9" w:rsidRPr="007630F5" w:rsidRDefault="002A21E9" w:rsidP="007630F5">
      <w:r w:rsidRPr="007630F5">
        <w:t>Поддержка различных структур данных (строки, списки, множества и т.д.).</w:t>
      </w:r>
    </w:p>
    <w:p w:rsidR="002A21E9" w:rsidRPr="007630F5" w:rsidRDefault="002A21E9" w:rsidP="007630F5">
      <w:r w:rsidRPr="007630F5">
        <w:t>Используется для кэширования и хранения сессий.</w:t>
      </w:r>
    </w:p>
    <w:p w:rsidR="002A21E9" w:rsidRPr="007630F5" w:rsidRDefault="002A21E9" w:rsidP="007630F5">
      <w:r w:rsidRPr="007630F5">
        <w:t>8.</w:t>
      </w:r>
      <w:r w:rsidR="007630F5">
        <w:t xml:space="preserve"> </w:t>
      </w:r>
      <w:proofErr w:type="spellStart"/>
      <w:r w:rsidRPr="007630F5">
        <w:t>pytest</w:t>
      </w:r>
      <w:proofErr w:type="spellEnd"/>
    </w:p>
    <w:p w:rsidR="002A21E9" w:rsidRPr="007630F5" w:rsidRDefault="002A21E9" w:rsidP="007630F5">
      <w:r w:rsidRPr="007630F5">
        <w:t xml:space="preserve">Описание: </w:t>
      </w:r>
      <w:proofErr w:type="spellStart"/>
      <w:r w:rsidRPr="007630F5">
        <w:t>pytest</w:t>
      </w:r>
      <w:proofErr w:type="spellEnd"/>
      <w:r w:rsidRPr="007630F5">
        <w:t xml:space="preserve"> — это мощный инструмент для тестирования на Python.</w:t>
      </w:r>
    </w:p>
    <w:p w:rsidR="002A21E9" w:rsidRPr="007630F5" w:rsidRDefault="002A21E9" w:rsidP="007630F5">
      <w:r w:rsidRPr="007630F5">
        <w:t>Основные функции:</w:t>
      </w:r>
    </w:p>
    <w:p w:rsidR="002A21E9" w:rsidRPr="007630F5" w:rsidRDefault="002A21E9" w:rsidP="007630F5">
      <w:r w:rsidRPr="007630F5">
        <w:t>Поддержка простого и гибкого написания тестов.</w:t>
      </w:r>
    </w:p>
    <w:p w:rsidR="002A21E9" w:rsidRPr="007630F5" w:rsidRDefault="002A21E9" w:rsidP="007630F5">
      <w:r w:rsidRPr="007630F5">
        <w:t xml:space="preserve">Возможность использования </w:t>
      </w:r>
      <w:proofErr w:type="spellStart"/>
      <w:r w:rsidRPr="007630F5">
        <w:t>фикстур</w:t>
      </w:r>
      <w:proofErr w:type="spellEnd"/>
      <w:r w:rsidRPr="007630F5">
        <w:t xml:space="preserve"> для подготовки тестовых данных.</w:t>
      </w:r>
    </w:p>
    <w:p w:rsidR="002A21E9" w:rsidRPr="007630F5" w:rsidRDefault="002A21E9" w:rsidP="007630F5">
      <w:r w:rsidRPr="007630F5">
        <w:t>Поддержка тестирования как для Django, так и для aiogram.</w:t>
      </w:r>
    </w:p>
    <w:p w:rsidR="002A21E9" w:rsidRPr="007630F5" w:rsidRDefault="002A21E9" w:rsidP="007630F5">
      <w:r w:rsidRPr="007630F5">
        <w:t>9.</w:t>
      </w:r>
      <w:r w:rsidR="007630F5">
        <w:t xml:space="preserve"> </w:t>
      </w:r>
      <w:proofErr w:type="spellStart"/>
      <w:r w:rsidRPr="007630F5">
        <w:t>Swagger</w:t>
      </w:r>
      <w:proofErr w:type="spellEnd"/>
      <w:r w:rsidRPr="007630F5">
        <w:t xml:space="preserve"> / </w:t>
      </w:r>
      <w:proofErr w:type="spellStart"/>
      <w:r w:rsidRPr="007630F5">
        <w:t>OpenAPI</w:t>
      </w:r>
      <w:proofErr w:type="spellEnd"/>
    </w:p>
    <w:p w:rsidR="002A21E9" w:rsidRPr="007630F5" w:rsidRDefault="002A21E9" w:rsidP="007630F5">
      <w:r w:rsidRPr="007630F5">
        <w:t xml:space="preserve">Описание: Инструменты для документирования API, такие как </w:t>
      </w:r>
      <w:proofErr w:type="spellStart"/>
      <w:r w:rsidRPr="007630F5">
        <w:t>Swagger</w:t>
      </w:r>
      <w:proofErr w:type="spellEnd"/>
      <w:r w:rsidRPr="007630F5">
        <w:t xml:space="preserve"> или </w:t>
      </w:r>
      <w:proofErr w:type="spellStart"/>
      <w:r w:rsidRPr="007630F5">
        <w:t>OpenAPI</w:t>
      </w:r>
      <w:proofErr w:type="spellEnd"/>
      <w:r w:rsidRPr="007630F5">
        <w:t>, помогают создавать интерактивные документации для вашего API.</w:t>
      </w:r>
    </w:p>
    <w:p w:rsidR="002A21E9" w:rsidRPr="007630F5" w:rsidRDefault="002A21E9" w:rsidP="007630F5">
      <w:r w:rsidRPr="007630F5">
        <w:t>Основные функции:</w:t>
      </w:r>
    </w:p>
    <w:p w:rsidR="002A21E9" w:rsidRPr="007630F5" w:rsidRDefault="002A21E9" w:rsidP="007630F5">
      <w:r w:rsidRPr="007630F5">
        <w:t>Автоматическая генерация документации на основе кода.</w:t>
      </w:r>
    </w:p>
    <w:p w:rsidR="002A21E9" w:rsidRPr="007630F5" w:rsidRDefault="002A21E9" w:rsidP="007630F5">
      <w:r w:rsidRPr="007630F5">
        <w:t>Возможность тестирования API прямо из документации.</w:t>
      </w:r>
    </w:p>
    <w:p w:rsidR="002A21E9" w:rsidRPr="007630F5" w:rsidRDefault="002A21E9" w:rsidP="007630F5">
      <w:r w:rsidRPr="007630F5">
        <w:t>Упрощение работы с API для разработчиков и пользователей.</w:t>
      </w:r>
    </w:p>
    <w:p w:rsidR="007630F5" w:rsidRDefault="007630F5" w:rsidP="007630F5"/>
    <w:p w:rsidR="00822C6A" w:rsidRPr="0057545E" w:rsidRDefault="002A21E9" w:rsidP="007630F5">
      <w:r w:rsidRPr="007630F5">
        <w:t>Использование этих инструментов в сочетании с Django и aiogram позволит</w:t>
      </w:r>
      <w:r w:rsidR="007630F5">
        <w:t xml:space="preserve"> </w:t>
      </w:r>
      <w:r w:rsidRPr="007630F5">
        <w:t>эффективно разрабатывать веб-приложения и ботов Telegram. Каждый из инструментов имеет свои уникальные функции и возможности, которые помогают оптимизировать процесс разработки и улучшить качество конечного продукта.</w:t>
      </w:r>
      <w:r w:rsidR="00822C6A" w:rsidRPr="0057545E">
        <w:br w:type="page"/>
      </w:r>
    </w:p>
    <w:p w:rsidR="00D652EF" w:rsidRDefault="00822C6A" w:rsidP="007630F5">
      <w:pPr>
        <w:pStyle w:val="a6"/>
      </w:pPr>
      <w:r w:rsidRPr="00D652EF">
        <w:lastRenderedPageBreak/>
        <w:t>5. Проектирование приложения</w:t>
      </w:r>
    </w:p>
    <w:p w:rsidR="007630F5" w:rsidRPr="007630F5" w:rsidRDefault="007630F5" w:rsidP="00226A97">
      <w:pPr>
        <w:pStyle w:val="a8"/>
      </w:pPr>
      <w:r w:rsidRPr="007630F5">
        <w:t>ПЛАНИРОВАНИЕ И АНАЛИЗ ТРЕБОВАНИЙ</w:t>
      </w:r>
    </w:p>
    <w:p w:rsidR="007630F5" w:rsidRPr="007630F5" w:rsidRDefault="007630F5" w:rsidP="007630F5">
      <w:r w:rsidRPr="007630F5">
        <w:t>Выбор фреймворка и инструментов:</w:t>
      </w:r>
    </w:p>
    <w:p w:rsidR="007630F5" w:rsidRPr="007630F5" w:rsidRDefault="007630F5" w:rsidP="007630F5">
      <w:r w:rsidRPr="007630F5">
        <w:t>Фреймворк:</w:t>
      </w:r>
      <w:r w:rsidR="00226A97">
        <w:t xml:space="preserve"> и</w:t>
      </w:r>
      <w:r w:rsidRPr="007630F5">
        <w:t>спользуем Django как основной фреймворк для разработки бэкенда приложения. Django предлагает мощные инструменты для работы с базами данных, аутентификацией и маршрутизацией, что делает его идеальным выбором для проектов с пользовательскими данными и API.</w:t>
      </w:r>
    </w:p>
    <w:p w:rsidR="007630F5" w:rsidRPr="007630F5" w:rsidRDefault="007630F5" w:rsidP="007630F5">
      <w:r w:rsidRPr="007630F5">
        <w:t>Фронтенд:</w:t>
      </w:r>
      <w:r w:rsidR="00226A97">
        <w:t xml:space="preserve"> д</w:t>
      </w:r>
      <w:r w:rsidRPr="007630F5">
        <w:t>ля разработки пользовательского интерфейса используем HTML, CSS и JavaScript. Bootstrap поможет в создании адаптивного и современного дизайна.</w:t>
      </w:r>
    </w:p>
    <w:p w:rsidR="007630F5" w:rsidRPr="007630F5" w:rsidRDefault="007630F5" w:rsidP="007630F5">
      <w:r w:rsidRPr="007630F5">
        <w:t>Бэкенд:</w:t>
      </w:r>
      <w:r w:rsidR="00226A97">
        <w:t xml:space="preserve"> </w:t>
      </w:r>
      <w:r w:rsidRPr="007630F5">
        <w:t>Django для обработки бизнес-логики, управления пользователями и API.</w:t>
      </w:r>
    </w:p>
    <w:p w:rsidR="007630F5" w:rsidRDefault="007630F5" w:rsidP="007630F5">
      <w:r w:rsidRPr="00226A97">
        <w:rPr>
          <w:highlight w:val="yellow"/>
        </w:rPr>
        <w:t>База данных:</w:t>
      </w:r>
      <w:r w:rsidR="00226A97">
        <w:rPr>
          <w:highlight w:val="yellow"/>
        </w:rPr>
        <w:t xml:space="preserve"> </w:t>
      </w:r>
      <w:proofErr w:type="spellStart"/>
      <w:r w:rsidRPr="00226A97">
        <w:rPr>
          <w:highlight w:val="yellow"/>
        </w:rPr>
        <w:t>PostgreSQL</w:t>
      </w:r>
      <w:proofErr w:type="spellEnd"/>
      <w:r w:rsidRPr="00226A97">
        <w:rPr>
          <w:highlight w:val="yellow"/>
        </w:rPr>
        <w:t xml:space="preserve"> для хранения данных о пользователях, загруженных изображениях и результатах распознавания.</w:t>
      </w:r>
    </w:p>
    <w:p w:rsidR="00226A97" w:rsidRPr="007630F5" w:rsidRDefault="00226A97" w:rsidP="003320C0">
      <w:r w:rsidRPr="003320C0">
        <w:rPr>
          <w:highlight w:val="yellow"/>
        </w:rPr>
        <w:t>Интеграция с Telegram-ботом:</w:t>
      </w:r>
      <w:r w:rsidR="003320C0" w:rsidRPr="003320C0">
        <w:rPr>
          <w:highlight w:val="yellow"/>
        </w:rPr>
        <w:t xml:space="preserve"> и</w:t>
      </w:r>
      <w:r w:rsidRPr="003320C0">
        <w:rPr>
          <w:highlight w:val="yellow"/>
        </w:rPr>
        <w:t>спользуем библиотеку</w:t>
      </w:r>
      <w:r w:rsidR="003320C0" w:rsidRPr="003320C0">
        <w:rPr>
          <w:highlight w:val="yellow"/>
        </w:rPr>
        <w:t xml:space="preserve"> </w:t>
      </w:r>
      <w:proofErr w:type="spellStart"/>
      <w:r w:rsidRPr="003320C0">
        <w:rPr>
          <w:highlight w:val="yellow"/>
        </w:rPr>
        <w:t>python-telegram-bot</w:t>
      </w:r>
      <w:proofErr w:type="spellEnd"/>
      <w:r w:rsidR="003320C0">
        <w:t xml:space="preserve"> </w:t>
      </w:r>
      <w:r w:rsidRPr="003320C0">
        <w:t>для создания и интеграции Telegram-бота, который будет взаимодействовать с пользователями, предоставляя информацию о товарах и новостях блога.</w:t>
      </w:r>
    </w:p>
    <w:p w:rsidR="007630F5" w:rsidRPr="007630F5" w:rsidRDefault="007630F5" w:rsidP="00226A97">
      <w:pPr>
        <w:pStyle w:val="a8"/>
      </w:pPr>
      <w:r w:rsidRPr="007630F5">
        <w:t>РАЗРАБОТКА ПРОТОТИПА</w:t>
      </w:r>
    </w:p>
    <w:p w:rsidR="00226A97" w:rsidRPr="003320C0" w:rsidRDefault="00226A97" w:rsidP="003320C0">
      <w:r w:rsidRPr="003320C0">
        <w:t>Создание базовой версии приложения, которая включает:</w:t>
      </w:r>
    </w:p>
    <w:p w:rsidR="00226A97" w:rsidRPr="003320C0" w:rsidRDefault="00226A97" w:rsidP="003320C0">
      <w:r w:rsidRPr="003320C0">
        <w:t>Страницу магазина:</w:t>
      </w:r>
      <w:r w:rsidR="003320C0">
        <w:t xml:space="preserve"> о</w:t>
      </w:r>
      <w:r w:rsidRPr="003320C0">
        <w:t>тображение списка товаров с возможностью фильтрации и поиска. Каждая карточка товара будет содержать изображение, название, цену и кнопку для добавления в корзину.</w:t>
      </w:r>
    </w:p>
    <w:p w:rsidR="00226A97" w:rsidRPr="003320C0" w:rsidRDefault="00226A97" w:rsidP="003320C0">
      <w:r w:rsidRPr="003320C0">
        <w:lastRenderedPageBreak/>
        <w:t>Страницу блога:</w:t>
      </w:r>
      <w:r w:rsidR="003320C0">
        <w:t xml:space="preserve"> о</w:t>
      </w:r>
      <w:r w:rsidRPr="003320C0">
        <w:t>тображение списка статей, с возможностью сортировки по категориям и тегам. Каждая статья будет содержать заголовок, краткое описание и ссылку на полную версию.</w:t>
      </w:r>
    </w:p>
    <w:p w:rsidR="00226A97" w:rsidRPr="003320C0" w:rsidRDefault="00226A97" w:rsidP="003320C0">
      <w:r w:rsidRPr="003320C0">
        <w:t>Функционал корзины:</w:t>
      </w:r>
      <w:r w:rsidR="003320C0">
        <w:t xml:space="preserve"> п</w:t>
      </w:r>
      <w:r w:rsidRPr="003320C0">
        <w:t xml:space="preserve">ользователи смогут добавлять товары в корзину, просматривать ее содержимое и </w:t>
      </w:r>
      <w:r w:rsidRPr="003320C0">
        <w:rPr>
          <w:highlight w:val="yellow"/>
        </w:rPr>
        <w:t>оформлять заказы</w:t>
      </w:r>
      <w:r w:rsidRPr="003320C0">
        <w:t>.</w:t>
      </w:r>
    </w:p>
    <w:p w:rsidR="00226A97" w:rsidRDefault="00226A97" w:rsidP="003320C0">
      <w:r w:rsidRPr="003320C0">
        <w:t>Регистрация и аутентификация пользователей:</w:t>
      </w:r>
      <w:r w:rsidR="003320C0">
        <w:t xml:space="preserve"> р</w:t>
      </w:r>
      <w:r w:rsidRPr="003320C0">
        <w:t xml:space="preserve">еализация системы регистрации и входа для пользователей </w:t>
      </w:r>
      <w:r w:rsidRPr="003320C0">
        <w:rPr>
          <w:highlight w:val="yellow"/>
        </w:rPr>
        <w:t>с возможностью восстановления пароля.</w:t>
      </w:r>
    </w:p>
    <w:p w:rsidR="007630F5" w:rsidRDefault="007630F5" w:rsidP="00226A97">
      <w:pPr>
        <w:pStyle w:val="a8"/>
        <w:numPr>
          <w:ilvl w:val="0"/>
          <w:numId w:val="0"/>
        </w:numPr>
      </w:pPr>
      <w:r w:rsidRPr="007630F5">
        <w:t>РАЗРАБОТКА КЛЮЧЕВОГО ФУНКЦИОНАЛА</w:t>
      </w:r>
    </w:p>
    <w:p w:rsidR="00226A97" w:rsidRPr="003320C0" w:rsidRDefault="00226A97" w:rsidP="003320C0">
      <w:r w:rsidRPr="003320C0">
        <w:t>Магазин:</w:t>
      </w:r>
    </w:p>
    <w:p w:rsidR="00226A97" w:rsidRPr="003320C0" w:rsidRDefault="00226A97" w:rsidP="003320C0">
      <w:r w:rsidRPr="003320C0">
        <w:t>Разработка моделей для товаров, категорий и заказов.</w:t>
      </w:r>
    </w:p>
    <w:p w:rsidR="00226A97" w:rsidRPr="003320C0" w:rsidRDefault="00226A97" w:rsidP="003320C0">
      <w:r w:rsidRPr="003320C0">
        <w:t>Реализация CRUD (создание, чтение, обновление, удаление) операций для управления товарами через панель</w:t>
      </w:r>
      <w:r w:rsidR="003320C0">
        <w:t xml:space="preserve"> администратора</w:t>
      </w:r>
      <w:r w:rsidRPr="003320C0">
        <w:t>.</w:t>
      </w:r>
    </w:p>
    <w:p w:rsidR="00226A97" w:rsidRPr="003320C0" w:rsidRDefault="00226A97" w:rsidP="003320C0">
      <w:r w:rsidRPr="003320C0">
        <w:rPr>
          <w:highlight w:val="yellow"/>
        </w:rPr>
        <w:t xml:space="preserve">Интеграция платежной системы для обработки заказов (например, через </w:t>
      </w:r>
      <w:proofErr w:type="spellStart"/>
      <w:r w:rsidRPr="003320C0">
        <w:rPr>
          <w:highlight w:val="yellow"/>
        </w:rPr>
        <w:t>Stripe</w:t>
      </w:r>
      <w:proofErr w:type="spellEnd"/>
      <w:r w:rsidRPr="003320C0">
        <w:rPr>
          <w:highlight w:val="yellow"/>
        </w:rPr>
        <w:t xml:space="preserve"> или </w:t>
      </w:r>
      <w:proofErr w:type="spellStart"/>
      <w:r w:rsidRPr="003320C0">
        <w:rPr>
          <w:highlight w:val="yellow"/>
        </w:rPr>
        <w:t>PayPal</w:t>
      </w:r>
      <w:proofErr w:type="spellEnd"/>
      <w:r w:rsidRPr="003320C0">
        <w:rPr>
          <w:highlight w:val="yellow"/>
        </w:rPr>
        <w:t>).</w:t>
      </w:r>
    </w:p>
    <w:p w:rsidR="00226A97" w:rsidRPr="003320C0" w:rsidRDefault="00226A97" w:rsidP="003320C0">
      <w:r w:rsidRPr="003320C0">
        <w:t>Блог:</w:t>
      </w:r>
    </w:p>
    <w:p w:rsidR="00226A97" w:rsidRPr="003320C0" w:rsidRDefault="00226A97" w:rsidP="003320C0">
      <w:r w:rsidRPr="003320C0">
        <w:t>Создание моделей для статей, категорий и комментариев.</w:t>
      </w:r>
    </w:p>
    <w:p w:rsidR="00226A97" w:rsidRPr="003320C0" w:rsidRDefault="00226A97" w:rsidP="003320C0">
      <w:r w:rsidRPr="003320C0">
        <w:t>Реализация функционала для добавления, редактирования и удаления статей и комментариев.</w:t>
      </w:r>
    </w:p>
    <w:p w:rsidR="00226A97" w:rsidRPr="003320C0" w:rsidRDefault="00226A97" w:rsidP="003320C0">
      <w:r w:rsidRPr="003320C0">
        <w:t>Возможность комментирования статей зарегистрированными пользователями.</w:t>
      </w:r>
    </w:p>
    <w:p w:rsidR="00226A97" w:rsidRPr="003320C0" w:rsidRDefault="00226A97" w:rsidP="003320C0">
      <w:r w:rsidRPr="003320C0">
        <w:t>Telegram-бот:</w:t>
      </w:r>
    </w:p>
    <w:p w:rsidR="00226A97" w:rsidRPr="003320C0" w:rsidRDefault="00226A97" w:rsidP="003320C0">
      <w:r w:rsidRPr="003320C0">
        <w:t>Разработка бота, который будет предоставлять пользователям информацию о новых товарах и статьях блога.</w:t>
      </w:r>
    </w:p>
    <w:p w:rsidR="00226A97" w:rsidRPr="003320C0" w:rsidRDefault="00226A97" w:rsidP="003320C0">
      <w:pPr>
        <w:rPr>
          <w:highlight w:val="yellow"/>
        </w:rPr>
      </w:pPr>
      <w:r w:rsidRPr="003320C0">
        <w:rPr>
          <w:highlight w:val="yellow"/>
        </w:rPr>
        <w:t>Реализация команд для получения информации о текущих акциях, статусе заказов и новых записях в блоге.</w:t>
      </w:r>
    </w:p>
    <w:p w:rsidR="00226A97" w:rsidRPr="003320C0" w:rsidRDefault="00226A97" w:rsidP="003320C0">
      <w:r w:rsidRPr="003320C0">
        <w:rPr>
          <w:highlight w:val="yellow"/>
        </w:rPr>
        <w:t>Настройка уведомлений о новых товарах и статьях, которые будут отправляться подписчикам.</w:t>
      </w:r>
    </w:p>
    <w:p w:rsidR="00226A97" w:rsidRPr="003320C0" w:rsidRDefault="00226A97" w:rsidP="003320C0"/>
    <w:p w:rsidR="007630F5" w:rsidRPr="007630F5" w:rsidRDefault="007630F5" w:rsidP="00226A97">
      <w:pPr>
        <w:pStyle w:val="a8"/>
      </w:pPr>
      <w:proofErr w:type="gramStart"/>
      <w:r w:rsidRPr="007630F5">
        <w:lastRenderedPageBreak/>
        <w:t>ИНТЕГРАЦИЯ</w:t>
      </w:r>
      <w:r w:rsidR="003320C0">
        <w:t xml:space="preserve">, </w:t>
      </w:r>
      <w:r w:rsidRPr="007630F5">
        <w:t xml:space="preserve"> ПОДКЛЮЧЕНИЕ</w:t>
      </w:r>
      <w:proofErr w:type="gramEnd"/>
      <w:r w:rsidRPr="007630F5">
        <w:t xml:space="preserve"> И НАСТРОЙКА </w:t>
      </w:r>
    </w:p>
    <w:p w:rsidR="00226A97" w:rsidRPr="003320C0" w:rsidRDefault="00226A97" w:rsidP="003320C0">
      <w:r w:rsidRPr="003320C0">
        <w:t>Интеграция с Telegram-ботом:</w:t>
      </w:r>
    </w:p>
    <w:p w:rsidR="00226A97" w:rsidRPr="003320C0" w:rsidRDefault="00226A97" w:rsidP="003320C0">
      <w:r w:rsidRPr="003320C0">
        <w:t xml:space="preserve">Настройка </w:t>
      </w:r>
      <w:r w:rsidR="003320C0" w:rsidRPr="003320C0">
        <w:t>веб хуков</w:t>
      </w:r>
      <w:r w:rsidRPr="003320C0">
        <w:t xml:space="preserve"> для получения обновлений от Telegram.</w:t>
      </w:r>
    </w:p>
    <w:p w:rsidR="00226A97" w:rsidRPr="003320C0" w:rsidRDefault="00226A97" w:rsidP="003320C0">
      <w:r w:rsidRPr="003320C0">
        <w:t>Реализация логики обработки команд и сообщений от пользователей.</w:t>
      </w:r>
    </w:p>
    <w:p w:rsidR="00226A97" w:rsidRPr="003320C0" w:rsidRDefault="00226A97" w:rsidP="003320C0">
      <w:r w:rsidRPr="003320C0">
        <w:t>Настройка базы данных для хранения информации о подписчиках и их предпочтениях.</w:t>
      </w:r>
    </w:p>
    <w:p w:rsidR="00226A97" w:rsidRPr="003320C0" w:rsidRDefault="00226A97" w:rsidP="003320C0">
      <w:r w:rsidRPr="003320C0">
        <w:t xml:space="preserve">Обработка изображений и </w:t>
      </w:r>
      <w:r w:rsidR="003320C0" w:rsidRPr="003320C0">
        <w:t>медиа файлов</w:t>
      </w:r>
      <w:r w:rsidRPr="003320C0">
        <w:t>:</w:t>
      </w:r>
    </w:p>
    <w:p w:rsidR="00226A97" w:rsidRPr="003320C0" w:rsidRDefault="00226A97" w:rsidP="003320C0">
      <w:r w:rsidRPr="003320C0">
        <w:rPr>
          <w:highlight w:val="yellow"/>
        </w:rPr>
        <w:t>Использование библиотеки Pillow для обработки изображений товаров и статей блога.</w:t>
      </w:r>
    </w:p>
    <w:p w:rsidR="00226A97" w:rsidRDefault="00226A97" w:rsidP="003320C0">
      <w:r w:rsidRPr="003320C0">
        <w:t>Проектирование приложения включает в себя создание функционального и удобного интерфейса для пользователей, а также интеграцию с Telegram-ботом для улучшения взаимодействия с клиентами. Следуя данному плану, можно создать качественное и эффективное приложение, которое будет сочетать</w:t>
      </w:r>
      <w:r>
        <w:t xml:space="preserve"> в себе возможности онлайн-магазина и блога.</w:t>
      </w:r>
    </w:p>
    <w:p w:rsidR="00822C6A" w:rsidRPr="0057545E" w:rsidRDefault="00822C6A" w:rsidP="002F5874">
      <w:r w:rsidRPr="0057545E">
        <w:t>.</w:t>
      </w:r>
      <w:r w:rsidRPr="0057545E">
        <w:br w:type="page"/>
      </w:r>
    </w:p>
    <w:p w:rsidR="00D652EF" w:rsidRPr="007630F5" w:rsidRDefault="00822C6A" w:rsidP="007630F5">
      <w:pPr>
        <w:pStyle w:val="a6"/>
        <w:rPr>
          <w:highlight w:val="yellow"/>
        </w:rPr>
      </w:pPr>
      <w:r w:rsidRPr="007630F5">
        <w:rPr>
          <w:highlight w:val="yellow"/>
        </w:rPr>
        <w:lastRenderedPageBreak/>
        <w:t>6. Разработка в соответствии с созданной документацией</w:t>
      </w:r>
    </w:p>
    <w:p w:rsidR="007630F5" w:rsidRPr="007630F5" w:rsidRDefault="00822C6A" w:rsidP="007630F5">
      <w:pPr>
        <w:pStyle w:val="a8"/>
        <w:rPr>
          <w:highlight w:val="yellow"/>
        </w:rPr>
      </w:pPr>
      <w:r w:rsidRPr="007630F5">
        <w:rPr>
          <w:highlight w:val="yellow"/>
        </w:rPr>
        <w:t>Планирование разработки</w:t>
      </w:r>
    </w:p>
    <w:p w:rsidR="00822C6A" w:rsidRPr="0057545E" w:rsidRDefault="00822C6A" w:rsidP="002F5874">
      <w:r w:rsidRPr="007630F5">
        <w:rPr>
          <w:highlight w:val="yellow"/>
        </w:rPr>
        <w:t>Разработка была разделена на несколько основных этапов: проектирование интерфейса, реализация серверной логики и интеграция модели машинного обучения. Планирование задач и отслеживание прогресса</w:t>
      </w:r>
      <w:r w:rsidRPr="0057545E">
        <w:t xml:space="preserve"> осуществлялось в программе </w:t>
      </w:r>
      <w:proofErr w:type="spellStart"/>
      <w:r w:rsidRPr="0057545E">
        <w:t>Obsidian</w:t>
      </w:r>
      <w:proofErr w:type="spellEnd"/>
      <w:r w:rsidRPr="0057545E">
        <w:t>.</w:t>
      </w:r>
      <w:r w:rsidRPr="0057545E">
        <w:br/>
      </w:r>
      <w:r w:rsidRPr="0057545E">
        <w:br/>
        <w:t>Разработка</w:t>
      </w:r>
      <w:r w:rsidRPr="0057545E">
        <w:br/>
      </w:r>
      <w:r w:rsidRPr="0057545E">
        <w:br/>
        <w:t>Фронтенд-разработка:</w:t>
      </w:r>
      <w:r w:rsidRPr="0057545E">
        <w:br/>
      </w:r>
      <w:r w:rsidRPr="0057545E">
        <w:br/>
        <w:t>Создан пользовательский интерфейс с использованием Jinja2 для шаблонов и Bootstrap для стилизации.</w:t>
      </w:r>
      <w:r w:rsidRPr="0057545E">
        <w:br/>
      </w:r>
      <w:r w:rsidRPr="0057545E">
        <w:br/>
        <w:t>Разработаны формы загрузки изображений и страницы отображения результатов распознавания. Создана страница авторизации.</w:t>
      </w:r>
    </w:p>
    <w:p w:rsidR="00822C6A" w:rsidRPr="0057545E" w:rsidRDefault="00822C6A" w:rsidP="002F5874">
      <w:r w:rsidRPr="0057545E">
        <w:drawing>
          <wp:inline distT="0" distB="0" distL="0" distR="0">
            <wp:extent cx="5274310" cy="306895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C6A" w:rsidRPr="0057545E" w:rsidRDefault="00822C6A" w:rsidP="002F5874">
      <w:r w:rsidRPr="0057545E">
        <w:lastRenderedPageBreak/>
        <w:t>Рис. 1 Страница авторизации</w:t>
      </w:r>
    </w:p>
    <w:p w:rsidR="00822C6A" w:rsidRPr="0057545E" w:rsidRDefault="00822C6A" w:rsidP="002F5874">
      <w:r w:rsidRPr="0057545E">
        <w:drawing>
          <wp:inline distT="0" distB="0" distL="0" distR="0">
            <wp:extent cx="5274310" cy="2985135"/>
            <wp:effectExtent l="0" t="0" r="254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C6A" w:rsidRPr="0057545E" w:rsidRDefault="00822C6A" w:rsidP="002F5874">
      <w:r w:rsidRPr="0057545E">
        <w:t>Рис. 2 Изображение и результаты обработки</w:t>
      </w:r>
    </w:p>
    <w:p w:rsidR="00822C6A" w:rsidRPr="0057545E" w:rsidRDefault="00822C6A" w:rsidP="002F5874">
      <w:r w:rsidRPr="0057545E">
        <w:drawing>
          <wp:inline distT="0" distB="0" distL="0" distR="0">
            <wp:extent cx="3124200" cy="3124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C6A" w:rsidRPr="0057545E" w:rsidRDefault="00822C6A" w:rsidP="002F5874">
      <w:r w:rsidRPr="0057545E">
        <w:t>Рис. 3 Пример обработанного изображения крупным планом</w:t>
      </w:r>
    </w:p>
    <w:p w:rsidR="00822C6A" w:rsidRPr="0057545E" w:rsidRDefault="00822C6A" w:rsidP="002F5874">
      <w:r w:rsidRPr="0057545E">
        <w:lastRenderedPageBreak/>
        <w:drawing>
          <wp:inline distT="0" distB="0" distL="0" distR="0">
            <wp:extent cx="4419600" cy="3105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C6A" w:rsidRPr="0057545E" w:rsidRDefault="00822C6A" w:rsidP="002F5874">
      <w:r w:rsidRPr="0057545E">
        <w:t>Рис. 4 Пример перегруженного объектами изображения, на нём VGG ничего не смогло обнаружить</w:t>
      </w:r>
      <w:r w:rsidRPr="0057545E">
        <w:br/>
      </w:r>
      <w:r w:rsidRPr="0057545E">
        <w:br/>
        <w:t>Бэкенд-разработка:</w:t>
      </w:r>
      <w:r w:rsidRPr="0057545E">
        <w:br/>
      </w:r>
      <w:r w:rsidRPr="0057545E">
        <w:br/>
        <w:t>Реализована серверная логика с использованием фреймворка Django.</w:t>
      </w:r>
      <w:r w:rsidRPr="0057545E">
        <w:br/>
      </w:r>
      <w:r w:rsidRPr="0057545E">
        <w:br/>
        <w:t>Настроены маршруты для обработки загрузок изображений, взаимодействия с моделью машинного обучения и передача результатов на фронтенд.</w:t>
      </w:r>
      <w:r w:rsidRPr="0057545E">
        <w:br/>
      </w:r>
      <w:r w:rsidRPr="0057545E">
        <w:br/>
        <w:t>Интеграция модели машинного обучения:</w:t>
      </w:r>
      <w:r w:rsidRPr="0057545E">
        <w:br/>
      </w:r>
      <w:r w:rsidRPr="0057545E">
        <w:br/>
        <w:t xml:space="preserve">Подключена и настроена </w:t>
      </w:r>
      <w:proofErr w:type="spellStart"/>
      <w:r w:rsidRPr="0057545E">
        <w:t>предобученная</w:t>
      </w:r>
      <w:proofErr w:type="spellEnd"/>
      <w:r w:rsidRPr="0057545E">
        <w:t xml:space="preserve"> модель VGG для выполнения распознавания объектов.</w:t>
      </w:r>
      <w:r w:rsidRPr="0057545E">
        <w:br/>
      </w:r>
      <w:r w:rsidRPr="0057545E">
        <w:br/>
        <w:t>Реализована обработка результатов модели (обнаруженные объекты обводятся рамкой) и их отображение на веб-страницах.</w:t>
      </w:r>
    </w:p>
    <w:p w:rsidR="00822C6A" w:rsidRPr="0057545E" w:rsidRDefault="00822C6A" w:rsidP="002F5874">
      <w:r w:rsidRPr="0057545E">
        <w:lastRenderedPageBreak/>
        <w:drawing>
          <wp:inline distT="0" distB="0" distL="0" distR="0">
            <wp:extent cx="4724400" cy="518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C6A" w:rsidRPr="0057545E" w:rsidRDefault="00822C6A" w:rsidP="002F5874">
      <w:r w:rsidRPr="0057545E">
        <w:t>Рис. 5 Файловая структура проекта</w:t>
      </w:r>
      <w:r w:rsidRPr="0057545E">
        <w:br/>
      </w:r>
      <w:r w:rsidRPr="0057545E">
        <w:br/>
      </w:r>
    </w:p>
    <w:p w:rsidR="00822C6A" w:rsidRPr="0057545E" w:rsidRDefault="00822C6A" w:rsidP="002F5874">
      <w:r w:rsidRPr="0057545E">
        <w:br w:type="page"/>
      </w:r>
    </w:p>
    <w:p w:rsidR="008B4FF0" w:rsidRDefault="00822C6A" w:rsidP="00A01B26">
      <w:pPr>
        <w:pStyle w:val="a6"/>
      </w:pPr>
      <w:r w:rsidRPr="003320C0">
        <w:rPr>
          <w:highlight w:val="yellow"/>
        </w:rPr>
        <w:lastRenderedPageBreak/>
        <w:t>7. Анализ и интерпретация результатов</w:t>
      </w:r>
    </w:p>
    <w:p w:rsidR="003320C0" w:rsidRDefault="003320C0" w:rsidP="00A01B26">
      <w:pPr>
        <w:pStyle w:val="a6"/>
      </w:pPr>
      <w:r w:rsidRPr="003320C0">
        <w:rPr>
          <w:highlight w:val="yellow"/>
        </w:rPr>
        <w:t xml:space="preserve">Нужно </w:t>
      </w:r>
      <w:proofErr w:type="gramStart"/>
      <w:r w:rsidRPr="003320C0">
        <w:rPr>
          <w:highlight w:val="yellow"/>
        </w:rPr>
        <w:t>написать</w:t>
      </w:r>
      <w:proofErr w:type="gramEnd"/>
      <w:r w:rsidRPr="003320C0">
        <w:rPr>
          <w:highlight w:val="yellow"/>
        </w:rPr>
        <w:t xml:space="preserve"> что именно сделано!!!!</w:t>
      </w:r>
    </w:p>
    <w:p w:rsidR="002F59C7" w:rsidRDefault="002F59C7" w:rsidP="00A01B26">
      <w:pPr>
        <w:pStyle w:val="a6"/>
      </w:pPr>
      <w:r>
        <w:rPr>
          <w:rStyle w:val="aff9"/>
          <w:rFonts w:ascii="Arial" w:hAnsi="Arial" w:cs="Arial"/>
          <w:color w:val="000000"/>
          <w:sz w:val="27"/>
          <w:szCs w:val="27"/>
        </w:rPr>
        <w:t>Сравнение моделей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Были протестированы различные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предобученные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модели, включая VGG, на различных наборах данных.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Основные метрики, такие как достоверность, полнота, точность 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precision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 и время отклика, были использованы для оценки производительности каждой модели.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aff9"/>
          <w:rFonts w:ascii="Arial" w:hAnsi="Arial" w:cs="Arial"/>
          <w:color w:val="000000"/>
          <w:sz w:val="27"/>
          <w:szCs w:val="27"/>
        </w:rPr>
        <w:t>Интерпретация результатов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Модель VGG показала высокую точность распознавания объектов, но время отклика было выше по сравнению с более легкими моделями.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Другие модели, такие как YOLO 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ResNet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также продемонстрировали хорошие результаты, с различиями в скорости и точности.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aff9"/>
          <w:rFonts w:ascii="Arial" w:hAnsi="Arial" w:cs="Arial"/>
          <w:color w:val="000000"/>
          <w:sz w:val="27"/>
          <w:szCs w:val="27"/>
        </w:rPr>
        <w:t>Рекомендации по выбору модели в зависимости от проекта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Для задач, требующих высокой точности и допускающих большее время отклика, рекомендуется использовать модель VGG.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lastRenderedPageBreak/>
        <w:br/>
        <w:t>Для задач, где важна скорость обработки, можно рассмотреть использование моделей YOLO или других легковесных моделей.</w:t>
      </w:r>
      <w:r>
        <w:rPr>
          <w:rFonts w:ascii="Arial" w:hAnsi="Arial" w:cs="Arial"/>
          <w:color w:val="000000"/>
          <w:sz w:val="27"/>
          <w:szCs w:val="27"/>
        </w:rPr>
        <w:br/>
      </w:r>
      <w:bookmarkStart w:id="0" w:name="_GoBack"/>
      <w:bookmarkEnd w:id="0"/>
    </w:p>
    <w:p w:rsidR="00226A97" w:rsidRPr="003320C0" w:rsidRDefault="00226A97" w:rsidP="003320C0">
      <w:r w:rsidRPr="003320C0">
        <w:t xml:space="preserve">После завершения разработки </w:t>
      </w:r>
      <w:r w:rsidR="003320C0">
        <w:t>проекта</w:t>
      </w:r>
      <w:r w:rsidRPr="003320C0">
        <w:t xml:space="preserve"> важно провести анализ и интерпретацию полученных результатов. Это поможет понять, насколько успешно приложение решает поставленные задачи и удовлетворяет потребности пользователей.</w:t>
      </w:r>
    </w:p>
    <w:p w:rsidR="00226A97" w:rsidRPr="003320C0" w:rsidRDefault="00226A97" w:rsidP="003320C0">
      <w:pPr>
        <w:pStyle w:val="a8"/>
      </w:pPr>
      <w:r w:rsidRPr="003320C0">
        <w:t>Оценка функциональности</w:t>
      </w:r>
    </w:p>
    <w:p w:rsidR="00226A97" w:rsidRPr="003320C0" w:rsidRDefault="00226A97" w:rsidP="003320C0">
      <w:pPr>
        <w:rPr>
          <w:b/>
          <w:bCs/>
        </w:rPr>
      </w:pPr>
      <w:r w:rsidRPr="003320C0">
        <w:rPr>
          <w:b/>
          <w:bCs/>
        </w:rPr>
        <w:t>Магазин:</w:t>
      </w:r>
    </w:p>
    <w:p w:rsidR="00226A97" w:rsidRPr="003320C0" w:rsidRDefault="00226A97" w:rsidP="003320C0">
      <w:r w:rsidRPr="003320C0">
        <w:t>Пользовательский интерфейс:</w:t>
      </w:r>
      <w:r w:rsidR="003320C0">
        <w:t xml:space="preserve"> о</w:t>
      </w:r>
      <w:r w:rsidRPr="003320C0">
        <w:t>ценка удобства навигации по страницам магазина, легкость поиска и фильтрации товаров.</w:t>
      </w:r>
    </w:p>
    <w:p w:rsidR="00226A97" w:rsidRPr="003320C0" w:rsidRDefault="00226A97" w:rsidP="003320C0">
      <w:r w:rsidRPr="003320C0">
        <w:t>Корзина:</w:t>
      </w:r>
      <w:r w:rsidR="003320C0">
        <w:t xml:space="preserve"> п</w:t>
      </w:r>
      <w:r w:rsidRPr="003320C0">
        <w:t>роверка функциональности добавления, удаления товаров и оформления заказов. Анализ процесса оформления заказа на предмет его простоты и интуитивности.</w:t>
      </w:r>
    </w:p>
    <w:p w:rsidR="00226A97" w:rsidRPr="003320C0" w:rsidRDefault="00226A97" w:rsidP="003320C0">
      <w:r w:rsidRPr="003320C0">
        <w:rPr>
          <w:highlight w:val="yellow"/>
        </w:rPr>
        <w:t>Платежная система:</w:t>
      </w:r>
      <w:r w:rsidR="003320C0">
        <w:rPr>
          <w:highlight w:val="yellow"/>
        </w:rPr>
        <w:t xml:space="preserve"> о</w:t>
      </w:r>
      <w:r w:rsidRPr="003320C0">
        <w:rPr>
          <w:highlight w:val="yellow"/>
        </w:rPr>
        <w:t>ценка интеграции с платежной системой, включая скорость обработки транзакций и безопасность данных пользователей.</w:t>
      </w:r>
    </w:p>
    <w:p w:rsidR="00226A97" w:rsidRPr="003320C0" w:rsidRDefault="00226A97" w:rsidP="003320C0">
      <w:pPr>
        <w:rPr>
          <w:b/>
          <w:bCs/>
        </w:rPr>
      </w:pPr>
      <w:r w:rsidRPr="003320C0">
        <w:rPr>
          <w:b/>
          <w:bCs/>
        </w:rPr>
        <w:t>Блог:</w:t>
      </w:r>
    </w:p>
    <w:p w:rsidR="00226A97" w:rsidRPr="003320C0" w:rsidRDefault="00226A97" w:rsidP="003320C0">
      <w:r w:rsidRPr="003320C0">
        <w:t>Качество контента:</w:t>
      </w:r>
      <w:r w:rsidR="003320C0">
        <w:t xml:space="preserve"> а</w:t>
      </w:r>
      <w:r w:rsidRPr="003320C0">
        <w:t>нализ статей на предмет их актуальности и интересности для целевой аудитории. Оценка вовлеченности пользователей через комментарии и взаимодействие с контентом.</w:t>
      </w:r>
    </w:p>
    <w:p w:rsidR="00226A97" w:rsidRPr="003320C0" w:rsidRDefault="00226A97" w:rsidP="003320C0">
      <w:r w:rsidRPr="003320C0">
        <w:t>Удобство навигации:</w:t>
      </w:r>
      <w:r w:rsidR="003320C0">
        <w:t xml:space="preserve"> п</w:t>
      </w:r>
      <w:r w:rsidRPr="003320C0">
        <w:t>роверка легкости поиска статей по категориям и тегам, а также возможность сортировки по дате или популярности.</w:t>
      </w:r>
    </w:p>
    <w:p w:rsidR="00226A97" w:rsidRPr="003320C0" w:rsidRDefault="00226A97" w:rsidP="003320C0">
      <w:pPr>
        <w:rPr>
          <w:b/>
          <w:bCs/>
        </w:rPr>
      </w:pPr>
      <w:r w:rsidRPr="003320C0">
        <w:rPr>
          <w:b/>
          <w:bCs/>
        </w:rPr>
        <w:t>Telegram-бот:</w:t>
      </w:r>
    </w:p>
    <w:p w:rsidR="00226A97" w:rsidRPr="003320C0" w:rsidRDefault="00226A97" w:rsidP="003320C0">
      <w:r w:rsidRPr="003320C0">
        <w:t>Удобство использования:</w:t>
      </w:r>
      <w:r w:rsidR="003320C0">
        <w:t xml:space="preserve"> о</w:t>
      </w:r>
      <w:r w:rsidRPr="003320C0">
        <w:t xml:space="preserve">ценка интерфейса бота, простота команд и доступность информации. </w:t>
      </w:r>
      <w:r w:rsidRPr="003320C0">
        <w:rPr>
          <w:highlight w:val="yellow"/>
        </w:rPr>
        <w:t>Анализ частоты использования бота и его популярности среди пользователей.</w:t>
      </w:r>
    </w:p>
    <w:p w:rsidR="00226A97" w:rsidRPr="003320C0" w:rsidRDefault="00226A97" w:rsidP="003320C0">
      <w:r w:rsidRPr="003320C0">
        <w:lastRenderedPageBreak/>
        <w:t>Обратная связь:</w:t>
      </w:r>
      <w:r w:rsidR="003320C0">
        <w:t xml:space="preserve"> с</w:t>
      </w:r>
      <w:r w:rsidRPr="003320C0">
        <w:t>бор отзывов пользователей о функциональности бота и его полезности для получения информации о товарах и новостях блога.</w:t>
      </w:r>
    </w:p>
    <w:p w:rsidR="00226A97" w:rsidRPr="003320C0" w:rsidRDefault="00226A97" w:rsidP="003320C0">
      <w:pPr>
        <w:pStyle w:val="a8"/>
      </w:pPr>
      <w:r w:rsidRPr="003320C0">
        <w:t>Производительность приложения</w:t>
      </w:r>
    </w:p>
    <w:p w:rsidR="00226A97" w:rsidRPr="003320C0" w:rsidRDefault="00226A97" w:rsidP="003320C0">
      <w:r w:rsidRPr="003320C0">
        <w:t>Скорость загрузки:</w:t>
      </w:r>
      <w:r w:rsidR="003320C0">
        <w:t xml:space="preserve"> и</w:t>
      </w:r>
      <w:r w:rsidRPr="003320C0">
        <w:t>змерение времени загрузки страниц приложения, включая страницы магазина и блога. Определение параметров, которые могут замедлять работу (например, оптимизация изображений и кода).</w:t>
      </w:r>
    </w:p>
    <w:p w:rsidR="00226A97" w:rsidRPr="003320C0" w:rsidRDefault="00226A97" w:rsidP="003320C0">
      <w:r w:rsidRPr="003320C0">
        <w:t>Нагрузочное тестирование:</w:t>
      </w:r>
      <w:r w:rsidR="003320C0">
        <w:t xml:space="preserve"> п</w:t>
      </w:r>
      <w:r w:rsidRPr="003320C0">
        <w:t>роведение тестов на нагрузку для определения, как приложение справляется с большим количеством пользователей одновременно. Оценка стабильности работы при увеличении трафика.</w:t>
      </w:r>
    </w:p>
    <w:p w:rsidR="00226A97" w:rsidRPr="003320C0" w:rsidRDefault="00226A97" w:rsidP="003320C0">
      <w:pPr>
        <w:pStyle w:val="a8"/>
      </w:pPr>
      <w:r w:rsidRPr="003320C0">
        <w:t>Результаты и выводы</w:t>
      </w:r>
    </w:p>
    <w:p w:rsidR="00226A97" w:rsidRPr="003320C0" w:rsidRDefault="00226A97" w:rsidP="003320C0">
      <w:r w:rsidRPr="003320C0">
        <w:t>Достижение целей:</w:t>
      </w:r>
      <w:r w:rsidR="003320C0">
        <w:t xml:space="preserve"> о</w:t>
      </w:r>
      <w:r w:rsidRPr="003320C0">
        <w:t>ценка, насколько приложение соответствует изначально поставленным целям и задачам. Выявление успешных аспектов и тех, которые требуют доработки.</w:t>
      </w:r>
    </w:p>
    <w:p w:rsidR="00226A97" w:rsidRPr="003320C0" w:rsidRDefault="00226A97" w:rsidP="003320C0">
      <w:r w:rsidRPr="003320C0">
        <w:t>Потенциальные улучшения:</w:t>
      </w:r>
      <w:r w:rsidR="003320C0">
        <w:t xml:space="preserve"> н</w:t>
      </w:r>
      <w:r w:rsidRPr="003320C0">
        <w:t>а основе собранных данных и отзывов пользователей формулирование рекомендаций по улучшению функциональности и пользовательского опыта. Это может включать добавление новых функций, улучшение дизайна или оптимизацию производительности.</w:t>
      </w:r>
    </w:p>
    <w:p w:rsidR="00822C6A" w:rsidRPr="003320C0" w:rsidRDefault="00226A97" w:rsidP="003320C0">
      <w:r w:rsidRPr="003320C0">
        <w:t xml:space="preserve">Анализ и интерпретация результатов разработки </w:t>
      </w:r>
      <w:r w:rsidR="003320C0">
        <w:t xml:space="preserve">проекта </w:t>
      </w:r>
      <w:r w:rsidRPr="003320C0">
        <w:t>позволят не только оценить его текущее состояние, но и определить направления для дальнейшего развития. Важно продолжать собирать отзывы и данные о пользователях, чтобы адаптировать приложение под их потребности и улучшать взаимодействие с ним.</w:t>
      </w:r>
    </w:p>
    <w:p w:rsidR="00822C6A" w:rsidRPr="0057545E" w:rsidRDefault="00822C6A" w:rsidP="002F5874">
      <w:r w:rsidRPr="0057545E">
        <w:br w:type="page"/>
      </w:r>
    </w:p>
    <w:p w:rsidR="008B4FF0" w:rsidRPr="00875BD2" w:rsidRDefault="00822C6A" w:rsidP="00A01B26">
      <w:pPr>
        <w:pStyle w:val="a6"/>
      </w:pPr>
      <w:r w:rsidRPr="00875BD2">
        <w:lastRenderedPageBreak/>
        <w:t>8. Заключение</w:t>
      </w:r>
    </w:p>
    <w:p w:rsidR="00A84E85" w:rsidRDefault="00A84E85" w:rsidP="00A84E85">
      <w:pPr>
        <w:rPr>
          <w:rStyle w:val="aff9"/>
          <w:b w:val="0"/>
          <w:bCs w:val="0"/>
        </w:rPr>
      </w:pPr>
      <w:r>
        <w:t>Проект "Магазин-Блог" на Django с интеграцией Telegram-бота представляет собой актуальное и многообещающее решение для бизнеса, стремящегося увеличить свою онлайн-присутствие и улучшить взаимодействие с клиентами. Реализация данного проекта позволит не только создать удобную платформу для покупок, но и стать источником полезной информации для пользователей, что в свою очередь будет способствовать росту продаж и укреплению бренда.</w:t>
      </w:r>
    </w:p>
    <w:p w:rsidR="008B4FF0" w:rsidRPr="002F5874" w:rsidRDefault="00822C6A" w:rsidP="00875BD2">
      <w:pPr>
        <w:pStyle w:val="a8"/>
      </w:pPr>
      <w:r w:rsidRPr="002F5874">
        <w:rPr>
          <w:rStyle w:val="aff9"/>
          <w:b/>
          <w:bCs w:val="0"/>
        </w:rPr>
        <w:t>Обзор выполненной работы</w:t>
      </w:r>
    </w:p>
    <w:p w:rsidR="002F5874" w:rsidRPr="002F5874" w:rsidRDefault="00822C6A" w:rsidP="002F5874">
      <w:r w:rsidRPr="002F5874">
        <w:t>Проектирование и разработка веб-приложения</w:t>
      </w:r>
      <w:r w:rsidR="008B4FF0" w:rsidRPr="002F5874">
        <w:t xml:space="preserve"> на платформе Django для отображения магазина и блога на космическую тематику с интеграцией телеграмм бота успешно завершены</w:t>
      </w:r>
      <w:r w:rsidR="002F5874" w:rsidRPr="002F5874">
        <w:t xml:space="preserve"> </w:t>
      </w:r>
      <w:r w:rsidRPr="002F5874">
        <w:t>в соответствии с изначально созданной документацией.</w:t>
      </w:r>
    </w:p>
    <w:p w:rsidR="008B4FF0" w:rsidRPr="002F5874" w:rsidRDefault="00822C6A" w:rsidP="002F5874">
      <w:r w:rsidRPr="002F5874">
        <w:t xml:space="preserve">Приложение включает функционал </w:t>
      </w:r>
      <w:r w:rsidR="008B4FF0" w:rsidRPr="002F5874">
        <w:t>небольшого магазина, подключенного к базе данных SQLite, блога с постами по тематике товаров из магазина, а также имеет возможность коммуникации с посетителем через бот.</w:t>
      </w:r>
    </w:p>
    <w:p w:rsidR="008B4FF0" w:rsidRPr="002F5874" w:rsidRDefault="00822C6A" w:rsidP="002F5874">
      <w:r w:rsidRPr="002F5874">
        <w:t xml:space="preserve">Реализованное приложение соответствует требованиям и демонстрирует высокую </w:t>
      </w:r>
      <w:r w:rsidR="008B4FF0" w:rsidRPr="002F5874">
        <w:t>производительностью.</w:t>
      </w:r>
    </w:p>
    <w:p w:rsidR="002F5874" w:rsidRPr="002F5874" w:rsidRDefault="008B4FF0" w:rsidP="00875BD2">
      <w:r w:rsidRPr="002F5874">
        <w:t xml:space="preserve">Приложение прошло тестирование </w:t>
      </w:r>
      <w:r w:rsidR="002F5874" w:rsidRPr="002F5874">
        <w:t>и готово к реализации.</w:t>
      </w:r>
      <w:r w:rsidR="00822C6A" w:rsidRPr="002F5874">
        <w:t xml:space="preserve"> </w:t>
      </w:r>
    </w:p>
    <w:p w:rsidR="008B4FF0" w:rsidRPr="00875BD2" w:rsidRDefault="00822C6A" w:rsidP="00875BD2">
      <w:pPr>
        <w:pStyle w:val="a8"/>
        <w:rPr>
          <w:rStyle w:val="a9"/>
          <w:b/>
          <w:caps/>
        </w:rPr>
      </w:pPr>
      <w:r w:rsidRPr="00875BD2">
        <w:rPr>
          <w:rStyle w:val="aff9"/>
          <w:b/>
          <w:bCs w:val="0"/>
        </w:rPr>
        <w:t>Дальнейшие планы</w:t>
      </w:r>
    </w:p>
    <w:p w:rsidR="00A01B26" w:rsidRDefault="002F5874" w:rsidP="002F5874">
      <w:r>
        <w:t>Планируется расширение интерфейса, добавление нового функционала, таких как</w:t>
      </w:r>
      <w:r w:rsidR="00A01B26">
        <w:t>:</w:t>
      </w:r>
    </w:p>
    <w:p w:rsidR="00A01B26" w:rsidRDefault="002F5874" w:rsidP="002F5874">
      <w:r>
        <w:t>оформление заказов из корзины</w:t>
      </w:r>
      <w:r w:rsidR="00A01B26">
        <w:t>;</w:t>
      </w:r>
      <w:r>
        <w:t xml:space="preserve"> </w:t>
      </w:r>
    </w:p>
    <w:p w:rsidR="00A01B26" w:rsidRDefault="002F5874" w:rsidP="002F5874">
      <w:r>
        <w:t>обработка платежных систем</w:t>
      </w:r>
      <w:r w:rsidR="00A01B26">
        <w:t>;</w:t>
      </w:r>
      <w:r>
        <w:t xml:space="preserve"> </w:t>
      </w:r>
    </w:p>
    <w:p w:rsidR="00A01B26" w:rsidRDefault="002F5874" w:rsidP="002F5874">
      <w:r>
        <w:t>создание системы доставки</w:t>
      </w:r>
      <w:r w:rsidR="00A01B26">
        <w:t>;</w:t>
      </w:r>
    </w:p>
    <w:p w:rsidR="002F5874" w:rsidRDefault="00A01B26" w:rsidP="002F5874">
      <w:r>
        <w:lastRenderedPageBreak/>
        <w:t>подключение социальных сетей;</w:t>
      </w:r>
    </w:p>
    <w:p w:rsidR="002F5874" w:rsidRPr="00A01B26" w:rsidRDefault="002F5874" w:rsidP="002F5874">
      <w:r>
        <w:t xml:space="preserve">доработка отправки постов по </w:t>
      </w:r>
      <w:r>
        <w:rPr>
          <w:lang w:val="en-US"/>
        </w:rPr>
        <w:t>email</w:t>
      </w:r>
      <w:r w:rsidR="00A01B26">
        <w:t>;</w:t>
      </w:r>
    </w:p>
    <w:p w:rsidR="00A01B26" w:rsidRDefault="00822C6A" w:rsidP="002F5874">
      <w:r w:rsidRPr="0057545E">
        <w:t>сохранение истории загрузок и результатов</w:t>
      </w:r>
      <w:r w:rsidR="00A01B26">
        <w:t>;</w:t>
      </w:r>
    </w:p>
    <w:p w:rsidR="002C74C0" w:rsidRPr="0057545E" w:rsidRDefault="00822C6A" w:rsidP="002F5874">
      <w:r w:rsidRPr="0057545E">
        <w:t>улучшение интерфейса и расширение функциональности.</w:t>
      </w:r>
    </w:p>
    <w:sectPr w:rsidR="002C74C0" w:rsidRPr="0057545E" w:rsidSect="00ED1997">
      <w:footerReference w:type="default" r:id="rId12"/>
      <w:pgSz w:w="11906" w:h="16838" w:code="9"/>
      <w:pgMar w:top="851" w:right="1800" w:bottom="1276" w:left="1800" w:header="567" w:footer="567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256D1" w:rsidRDefault="005256D1" w:rsidP="002F5874">
      <w:r>
        <w:separator/>
      </w:r>
    </w:p>
  </w:endnote>
  <w:endnote w:type="continuationSeparator" w:id="0">
    <w:p w:rsidR="005256D1" w:rsidRDefault="005256D1" w:rsidP="002F5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163EE" w:rsidRDefault="00ED7C44" w:rsidP="002F5874">
    <w:pPr>
      <w:pStyle w:val="aa"/>
    </w:pPr>
    <w:r>
      <w:rPr>
        <w:lang w:bidi="ru-RU"/>
      </w:rPr>
      <w:t xml:space="preserve">Стр. </w:t>
    </w:r>
    <w:r>
      <w:rPr>
        <w:lang w:bidi="ru-RU"/>
      </w:rPr>
      <w:fldChar w:fldCharType="begin"/>
    </w:r>
    <w:r>
      <w:rPr>
        <w:lang w:bidi="ru-RU"/>
      </w:rPr>
      <w:instrText xml:space="preserve"> PAGE  \* Arabic  \* MERGEFORMAT </w:instrText>
    </w:r>
    <w:r>
      <w:rPr>
        <w:lang w:bidi="ru-RU"/>
      </w:rPr>
      <w:fldChar w:fldCharType="separate"/>
    </w:r>
    <w:r w:rsidR="0089714F">
      <w:rPr>
        <w:noProof/>
        <w:lang w:bidi="ru-RU"/>
      </w:rPr>
      <w:t>1</w:t>
    </w:r>
    <w:r>
      <w:rPr>
        <w:lang w:bidi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256D1" w:rsidRDefault="005256D1" w:rsidP="002F5874">
      <w:r>
        <w:separator/>
      </w:r>
    </w:p>
  </w:footnote>
  <w:footnote w:type="continuationSeparator" w:id="0">
    <w:p w:rsidR="005256D1" w:rsidRDefault="005256D1" w:rsidP="002F58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417205EC"/>
    <w:multiLevelType w:val="hybridMultilevel"/>
    <w:tmpl w:val="DC0E86F0"/>
    <w:lvl w:ilvl="0" w:tplc="41F26E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94F254F"/>
    <w:multiLevelType w:val="hybridMultilevel"/>
    <w:tmpl w:val="F27E8A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93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B8"/>
    <w:rsid w:val="00150DB2"/>
    <w:rsid w:val="00226A97"/>
    <w:rsid w:val="002554CD"/>
    <w:rsid w:val="00293B83"/>
    <w:rsid w:val="002A21E9"/>
    <w:rsid w:val="002B4294"/>
    <w:rsid w:val="002F5874"/>
    <w:rsid w:val="002F59C7"/>
    <w:rsid w:val="003320C0"/>
    <w:rsid w:val="00333D0D"/>
    <w:rsid w:val="004C049F"/>
    <w:rsid w:val="005000E2"/>
    <w:rsid w:val="005256D1"/>
    <w:rsid w:val="0057545E"/>
    <w:rsid w:val="005A1365"/>
    <w:rsid w:val="006A3CE7"/>
    <w:rsid w:val="00747F80"/>
    <w:rsid w:val="007630F5"/>
    <w:rsid w:val="007A44B8"/>
    <w:rsid w:val="00822C6A"/>
    <w:rsid w:val="00875BD2"/>
    <w:rsid w:val="0089714F"/>
    <w:rsid w:val="008B4FF0"/>
    <w:rsid w:val="008D28D0"/>
    <w:rsid w:val="00A01B26"/>
    <w:rsid w:val="00A26B3C"/>
    <w:rsid w:val="00A84E85"/>
    <w:rsid w:val="00C6554A"/>
    <w:rsid w:val="00D60897"/>
    <w:rsid w:val="00D652EF"/>
    <w:rsid w:val="00ED1997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D4373E"/>
  <w15:chartTrackingRefBased/>
  <w15:docId w15:val="{5C120653-73B5-4B3B-94E5-A476EDBF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F5874"/>
    <w:pPr>
      <w:spacing w:before="0" w:after="0" w:line="360" w:lineRule="auto"/>
      <w:ind w:firstLine="567"/>
      <w:jc w:val="both"/>
    </w:pPr>
    <w:rPr>
      <w:rFonts w:ascii="Times New Roman" w:hAnsi="Times New Roman"/>
      <w:color w:val="404040" w:themeColor="text1" w:themeTint="BF"/>
      <w:sz w:val="28"/>
    </w:rPr>
  </w:style>
  <w:style w:type="paragraph" w:styleId="1">
    <w:name w:val="heading 1"/>
    <w:basedOn w:val="a1"/>
    <w:next w:val="a1"/>
    <w:link w:val="10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333D0D"/>
    <w:pPr>
      <w:keepNext/>
      <w:keepLines/>
      <w:spacing w:before="24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2554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8D28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D28D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7789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55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55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55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55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0">
    <w:name w:val="Заголовок 2 Знак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Контактные данные"/>
    <w:basedOn w:val="a1"/>
    <w:uiPriority w:val="4"/>
    <w:qFormat/>
    <w:rsid w:val="00C6554A"/>
    <w:pPr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2"/>
      </w:numPr>
    </w:pPr>
  </w:style>
  <w:style w:type="paragraph" w:styleId="a6">
    <w:name w:val="Title"/>
    <w:basedOn w:val="a1"/>
    <w:link w:val="a7"/>
    <w:uiPriority w:val="2"/>
    <w:unhideWhenUsed/>
    <w:qFormat/>
    <w:rsid w:val="00A01B26"/>
    <w:pPr>
      <w:spacing w:before="480" w:after="40"/>
      <w:ind w:firstLine="0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48"/>
      <w:szCs w:val="48"/>
    </w:rPr>
  </w:style>
  <w:style w:type="character" w:customStyle="1" w:styleId="a7">
    <w:name w:val="Заголовок Знак"/>
    <w:basedOn w:val="a2"/>
    <w:link w:val="a6"/>
    <w:uiPriority w:val="2"/>
    <w:rsid w:val="00A01B26"/>
    <w:rPr>
      <w:rFonts w:asciiTheme="majorHAnsi" w:eastAsiaTheme="majorEastAsia" w:hAnsiTheme="majorHAnsi" w:cstheme="majorBidi"/>
      <w:color w:val="007789" w:themeColor="accent1" w:themeShade="BF"/>
      <w:kern w:val="28"/>
      <w:sz w:val="48"/>
      <w:szCs w:val="48"/>
    </w:rPr>
  </w:style>
  <w:style w:type="paragraph" w:styleId="a8">
    <w:name w:val="Subtitle"/>
    <w:basedOn w:val="a1"/>
    <w:link w:val="a9"/>
    <w:uiPriority w:val="3"/>
    <w:unhideWhenUsed/>
    <w:qFormat/>
    <w:rsid w:val="00875BD2"/>
    <w:pPr>
      <w:numPr>
        <w:ilvl w:val="1"/>
      </w:numPr>
      <w:spacing w:before="240" w:after="240"/>
      <w:contextualSpacing/>
      <w:jc w:val="left"/>
    </w:pPr>
    <w:rPr>
      <w:rFonts w:eastAsiaTheme="majorEastAsia" w:cstheme="majorBidi"/>
      <w:b/>
      <w:caps/>
    </w:rPr>
  </w:style>
  <w:style w:type="character" w:customStyle="1" w:styleId="a9">
    <w:name w:val="Подзаголовок Знак"/>
    <w:basedOn w:val="a2"/>
    <w:link w:val="a8"/>
    <w:uiPriority w:val="3"/>
    <w:rsid w:val="00875BD2"/>
    <w:rPr>
      <w:rFonts w:ascii="Times New Roman" w:eastAsiaTheme="majorEastAsia" w:hAnsi="Times New Roman" w:cstheme="majorBidi"/>
      <w:b/>
      <w:caps/>
      <w:color w:val="404040" w:themeColor="text1" w:themeTint="BF"/>
      <w:sz w:val="28"/>
    </w:rPr>
  </w:style>
  <w:style w:type="paragraph" w:styleId="aa">
    <w:name w:val="footer"/>
    <w:basedOn w:val="a1"/>
    <w:link w:val="ab"/>
    <w:uiPriority w:val="99"/>
    <w:unhideWhenUsed/>
    <w:rsid w:val="00C6554A"/>
    <w:pPr>
      <w:spacing w:line="240" w:lineRule="auto"/>
      <w:jc w:val="right"/>
    </w:pPr>
    <w:rPr>
      <w:caps/>
    </w:rPr>
  </w:style>
  <w:style w:type="character" w:customStyle="1" w:styleId="ab">
    <w:name w:val="Нижний колонтитул Знак"/>
    <w:basedOn w:val="a2"/>
    <w:link w:val="aa"/>
    <w:uiPriority w:val="99"/>
    <w:rsid w:val="00C6554A"/>
    <w:rPr>
      <w:caps/>
    </w:rPr>
  </w:style>
  <w:style w:type="paragraph" w:customStyle="1" w:styleId="ac">
    <w:name w:val="Фото"/>
    <w:basedOn w:val="a1"/>
    <w:uiPriority w:val="1"/>
    <w:qFormat/>
    <w:rsid w:val="00C6554A"/>
    <w:pPr>
      <w:spacing w:line="240" w:lineRule="auto"/>
      <w:jc w:val="center"/>
    </w:pPr>
  </w:style>
  <w:style w:type="paragraph" w:styleId="ad">
    <w:name w:val="header"/>
    <w:basedOn w:val="a1"/>
    <w:link w:val="ae"/>
    <w:uiPriority w:val="99"/>
    <w:unhideWhenUsed/>
    <w:rsid w:val="00C6554A"/>
    <w:pPr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1"/>
      </w:numPr>
      <w:contextualSpacing/>
    </w:pPr>
  </w:style>
  <w:style w:type="character" w:customStyle="1" w:styleId="30">
    <w:name w:val="Заголовок 3 Знак"/>
    <w:basedOn w:val="a2"/>
    <w:link w:val="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0">
    <w:name w:val="Заголовок 8 Знак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f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f0">
    <w:name w:val="Intense Quote"/>
    <w:basedOn w:val="a1"/>
    <w:next w:val="a1"/>
    <w:link w:val="af1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af1">
    <w:name w:val="Выделенная цитата Знак"/>
    <w:basedOn w:val="a2"/>
    <w:link w:val="af0"/>
    <w:uiPriority w:val="30"/>
    <w:semiHidden/>
    <w:rsid w:val="00C6554A"/>
    <w:rPr>
      <w:i/>
      <w:iCs/>
      <w:color w:val="007789" w:themeColor="accent1" w:themeShade="BF"/>
    </w:rPr>
  </w:style>
  <w:style w:type="character" w:styleId="af2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f3">
    <w:name w:val="caption"/>
    <w:basedOn w:val="a1"/>
    <w:next w:val="a1"/>
    <w:uiPriority w:val="35"/>
    <w:semiHidden/>
    <w:unhideWhenUsed/>
    <w:qFormat/>
    <w:rsid w:val="00C6554A"/>
    <w:pPr>
      <w:spacing w:line="240" w:lineRule="auto"/>
    </w:pPr>
    <w:rPr>
      <w:i/>
      <w:iCs/>
      <w:color w:val="4E5B6F" w:themeColor="text2"/>
      <w:szCs w:val="18"/>
    </w:rPr>
  </w:style>
  <w:style w:type="paragraph" w:styleId="af4">
    <w:name w:val="Balloon Text"/>
    <w:basedOn w:val="a1"/>
    <w:link w:val="af5"/>
    <w:uiPriority w:val="99"/>
    <w:semiHidden/>
    <w:unhideWhenUsed/>
    <w:rsid w:val="00C6554A"/>
    <w:pPr>
      <w:spacing w:line="240" w:lineRule="auto"/>
    </w:pPr>
    <w:rPr>
      <w:rFonts w:ascii="Segoe UI" w:hAnsi="Segoe UI" w:cs="Segoe UI"/>
      <w:szCs w:val="18"/>
    </w:rPr>
  </w:style>
  <w:style w:type="character" w:customStyle="1" w:styleId="af5">
    <w:name w:val="Текст выноски Знак"/>
    <w:basedOn w:val="a2"/>
    <w:link w:val="af4"/>
    <w:uiPriority w:val="99"/>
    <w:semiHidden/>
    <w:rsid w:val="00C6554A"/>
    <w:rPr>
      <w:rFonts w:ascii="Segoe UI" w:hAnsi="Segoe UI" w:cs="Segoe UI"/>
      <w:szCs w:val="18"/>
    </w:rPr>
  </w:style>
  <w:style w:type="paragraph" w:styleId="af6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31">
    <w:name w:val="Body Text 3"/>
    <w:basedOn w:val="a1"/>
    <w:link w:val="32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2">
    <w:name w:val="Основной текст 3 Знак"/>
    <w:basedOn w:val="a2"/>
    <w:link w:val="31"/>
    <w:uiPriority w:val="99"/>
    <w:semiHidden/>
    <w:rsid w:val="00C6554A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C6554A"/>
    <w:rPr>
      <w:szCs w:val="16"/>
    </w:rPr>
  </w:style>
  <w:style w:type="character" w:styleId="af7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8">
    <w:name w:val="annotation text"/>
    <w:basedOn w:val="a1"/>
    <w:link w:val="af9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rsid w:val="00C6554A"/>
    <w:rPr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C6554A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C6554A"/>
    <w:rPr>
      <w:b/>
      <w:bCs/>
      <w:szCs w:val="20"/>
    </w:rPr>
  </w:style>
  <w:style w:type="paragraph" w:styleId="afc">
    <w:name w:val="Document Map"/>
    <w:basedOn w:val="a1"/>
    <w:link w:val="afd"/>
    <w:uiPriority w:val="99"/>
    <w:semiHidden/>
    <w:unhideWhenUsed/>
    <w:rsid w:val="00C6554A"/>
    <w:pPr>
      <w:spacing w:line="240" w:lineRule="auto"/>
    </w:pPr>
    <w:rPr>
      <w:rFonts w:ascii="Segoe UI" w:hAnsi="Segoe UI" w:cs="Segoe UI"/>
      <w:szCs w:val="16"/>
    </w:rPr>
  </w:style>
  <w:style w:type="character" w:customStyle="1" w:styleId="afd">
    <w:name w:val="Схема документа Знак"/>
    <w:basedOn w:val="a2"/>
    <w:link w:val="afc"/>
    <w:uiPriority w:val="99"/>
    <w:semiHidden/>
    <w:rsid w:val="00C6554A"/>
    <w:rPr>
      <w:rFonts w:ascii="Segoe UI" w:hAnsi="Segoe UI" w:cs="Segoe UI"/>
      <w:szCs w:val="16"/>
    </w:rPr>
  </w:style>
  <w:style w:type="paragraph" w:styleId="afe">
    <w:name w:val="endnote text"/>
    <w:basedOn w:val="a1"/>
    <w:link w:val="aff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aff">
    <w:name w:val="Текст концевой сноски Знак"/>
    <w:basedOn w:val="a2"/>
    <w:link w:val="afe"/>
    <w:uiPriority w:val="99"/>
    <w:semiHidden/>
    <w:rsid w:val="00C6554A"/>
    <w:rPr>
      <w:szCs w:val="20"/>
    </w:rPr>
  </w:style>
  <w:style w:type="paragraph" w:styleId="21">
    <w:name w:val="envelope return"/>
    <w:basedOn w:val="a1"/>
    <w:uiPriority w:val="99"/>
    <w:semiHidden/>
    <w:unhideWhenUsed/>
    <w:rsid w:val="00C6554A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0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f1">
    <w:name w:val="footnote text"/>
    <w:basedOn w:val="a1"/>
    <w:link w:val="aff2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aff2">
    <w:name w:val="Текст сноски Знак"/>
    <w:basedOn w:val="a2"/>
    <w:link w:val="aff1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C6554A"/>
    <w:pPr>
      <w:spacing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f3">
    <w:name w:val="Hyperlink"/>
    <w:basedOn w:val="a2"/>
    <w:uiPriority w:val="99"/>
    <w:unhideWhenUsed/>
    <w:rsid w:val="00C6554A"/>
    <w:rPr>
      <w:color w:val="835D00" w:themeColor="accent3" w:themeShade="80"/>
      <w:u w:val="single"/>
    </w:rPr>
  </w:style>
  <w:style w:type="paragraph" w:styleId="aff4">
    <w:name w:val="macro"/>
    <w:link w:val="aff5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5">
    <w:name w:val="Текст макроса Знак"/>
    <w:basedOn w:val="a2"/>
    <w:link w:val="aff4"/>
    <w:uiPriority w:val="99"/>
    <w:semiHidden/>
    <w:rsid w:val="00C6554A"/>
    <w:rPr>
      <w:rFonts w:ascii="Consolas" w:hAnsi="Consolas"/>
      <w:szCs w:val="20"/>
    </w:rPr>
  </w:style>
  <w:style w:type="character" w:styleId="aff6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f7">
    <w:name w:val="Plain Text"/>
    <w:basedOn w:val="a1"/>
    <w:link w:val="aff8"/>
    <w:uiPriority w:val="99"/>
    <w:semiHidden/>
    <w:unhideWhenUsed/>
    <w:rsid w:val="00C6554A"/>
    <w:pPr>
      <w:spacing w:line="240" w:lineRule="auto"/>
    </w:pPr>
    <w:rPr>
      <w:rFonts w:ascii="Consolas" w:hAnsi="Consolas"/>
      <w:szCs w:val="21"/>
    </w:rPr>
  </w:style>
  <w:style w:type="character" w:customStyle="1" w:styleId="aff8">
    <w:name w:val="Текст Знак"/>
    <w:basedOn w:val="a2"/>
    <w:link w:val="aff7"/>
    <w:uiPriority w:val="99"/>
    <w:semiHidden/>
    <w:rsid w:val="00C6554A"/>
    <w:rPr>
      <w:rFonts w:ascii="Consolas" w:hAnsi="Consolas"/>
      <w:szCs w:val="21"/>
    </w:rPr>
  </w:style>
  <w:style w:type="character" w:customStyle="1" w:styleId="70">
    <w:name w:val="Заголовок 7 Знак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aff9">
    <w:name w:val="Strong"/>
    <w:basedOn w:val="a2"/>
    <w:uiPriority w:val="22"/>
    <w:qFormat/>
    <w:rsid w:val="00150DB2"/>
    <w:rPr>
      <w:b/>
      <w:bCs/>
    </w:rPr>
  </w:style>
  <w:style w:type="paragraph" w:styleId="affa">
    <w:name w:val="List Paragraph"/>
    <w:basedOn w:val="a1"/>
    <w:uiPriority w:val="34"/>
    <w:unhideWhenUsed/>
    <w:qFormat/>
    <w:rsid w:val="00822C6A"/>
    <w:pPr>
      <w:ind w:left="720"/>
      <w:contextualSpacing/>
    </w:pPr>
  </w:style>
  <w:style w:type="paragraph" w:styleId="affb">
    <w:name w:val="Normal (Web)"/>
    <w:basedOn w:val="a1"/>
    <w:uiPriority w:val="99"/>
    <w:semiHidden/>
    <w:unhideWhenUsed/>
    <w:rsid w:val="005A136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8D28D0"/>
    <w:rPr>
      <w:rFonts w:asciiTheme="majorHAnsi" w:eastAsiaTheme="majorEastAsia" w:hAnsiTheme="majorHAnsi" w:cstheme="majorBidi"/>
      <w:i/>
      <w:iCs/>
      <w:color w:val="007789" w:themeColor="accent1" w:themeShade="BF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8D28D0"/>
    <w:rPr>
      <w:rFonts w:asciiTheme="majorHAnsi" w:eastAsiaTheme="majorEastAsia" w:hAnsiTheme="majorHAnsi" w:cstheme="majorBidi"/>
      <w:color w:val="007789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5;&#1082;&#1072;&#1090;&#1077;&#1088;&#1080;&#1085;&#1072;\AppData\Local\Microsoft\Office\16.0\DTS\ru-RU%7b72E9018F-62D2-4803-ADD7-281D1FC5097C%7d\%7bC03CC745-37C1-4743-8268-6DEFBBF3DB62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{C03CC745-37C1-4743-8268-6DEFBBF3DB62}tf02835058_win32</Template>
  <TotalTime>290</TotalTime>
  <Pages>23</Pages>
  <Words>3239</Words>
  <Characters>18465</Characters>
  <Application>Microsoft Office Word</Application>
  <DocSecurity>0</DocSecurity>
  <Lines>153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 галышева</cp:lastModifiedBy>
  <cp:revision>5</cp:revision>
  <dcterms:created xsi:type="dcterms:W3CDTF">2024-12-02T11:33:00Z</dcterms:created>
  <dcterms:modified xsi:type="dcterms:W3CDTF">2024-12-02T16:23:00Z</dcterms:modified>
</cp:coreProperties>
</file>